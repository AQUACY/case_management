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5425D" w14:textId="62BEE69F" w:rsidR="003F0D70" w:rsidRPr="003F0D70" w:rsidRDefault="003F0D70" w:rsidP="00310E9D">
      <w:pPr>
        <w:pBdr>
          <w:bottom w:val="single" w:sz="4" w:space="1" w:color="auto"/>
        </w:pBdr>
        <w:spacing w:before="100" w:beforeAutospacing="1" w:after="100" w:afterAutospacing="1" w:line="276" w:lineRule="auto"/>
        <w:jc w:val="center"/>
        <w:rPr>
          <w:rFonts w:ascii="Helvetica" w:eastAsia="Times New Roman" w:hAnsi="Helvetica" w:cs="Times New Roman"/>
          <w:kern w:val="0"/>
          <w:sz w:val="28"/>
          <w:szCs w:val="28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:sz w:val="28"/>
          <w:szCs w:val="28"/>
          <w14:ligatures w14:val="none"/>
        </w:rPr>
        <w:t>CASE MANAGER</w:t>
      </w:r>
      <w:r w:rsidR="00F56D71">
        <w:rPr>
          <w:rFonts w:ascii="Helvetica" w:eastAsia="Times New Roman" w:hAnsi="Helvetica" w:cs="Times New Roman"/>
          <w:b/>
          <w:bCs/>
          <w:kern w:val="0"/>
          <w:sz w:val="28"/>
          <w:szCs w:val="28"/>
          <w14:ligatures w14:val="none"/>
        </w:rPr>
        <w:t>’S</w:t>
      </w:r>
      <w:r w:rsidRPr="003F0D70">
        <w:rPr>
          <w:rFonts w:ascii="Helvetica" w:eastAsia="Times New Roman" w:hAnsi="Helvetica" w:cs="Times New Roman"/>
          <w:b/>
          <w:bCs/>
          <w:kern w:val="0"/>
          <w:sz w:val="28"/>
          <w:szCs w:val="28"/>
          <w14:ligatures w14:val="none"/>
        </w:rPr>
        <w:t xml:space="preserve"> GUIDE: FORM I-140 PREPARATION</w:t>
      </w:r>
    </w:p>
    <w:p w14:paraId="032A4CA2" w14:textId="573BB410" w:rsidR="003F0D70" w:rsidRPr="003F0D70" w:rsidRDefault="003F0D70" w:rsidP="00310E9D">
      <w:p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F0D70">
        <w:rPr>
          <w:rFonts w:ascii="Helvetica" w:eastAsia="Times New Roman" w:hAnsi="Helvetica" w:cs="Times New Roman"/>
          <w:kern w:val="0"/>
          <w14:ligatures w14:val="none"/>
        </w:rPr>
        <w:t>As a G</w:t>
      </w:r>
      <w:r w:rsidR="00F56D71">
        <w:rPr>
          <w:rFonts w:ascii="Helvetica" w:eastAsia="Times New Roman" w:hAnsi="Helvetica" w:cs="Times New Roman"/>
          <w:kern w:val="0"/>
          <w14:ligatures w14:val="none"/>
        </w:rPr>
        <w:t xml:space="preserve">reenPath Immigration LLC </w:t>
      </w:r>
      <w:r w:rsidRPr="003F0D70">
        <w:rPr>
          <w:rFonts w:ascii="Helvetica" w:eastAsia="Times New Roman" w:hAnsi="Helvetica" w:cs="Times New Roman"/>
          <w:kern w:val="0"/>
          <w14:ligatures w14:val="none"/>
        </w:rPr>
        <w:t xml:space="preserve">Case Manager, you are responsible for assisting clients in the accurate and timely preparation of Form I-140, Immigrant Petition for Alien Workers. </w:t>
      </w:r>
      <w:r w:rsidR="009322DA" w:rsidRPr="003F0D70">
        <w:rPr>
          <w:rFonts w:ascii="Helvetica" w:eastAsia="Times New Roman" w:hAnsi="Helvetica" w:cs="Times New Roman"/>
          <w:kern w:val="0"/>
          <w14:ligatures w14:val="none"/>
        </w:rPr>
        <w:t>Case Managers must ensure all required information is correctly filled out and supported by relevant documents.</w:t>
      </w:r>
      <w:r w:rsidR="009322DA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Pr="003F0D70">
        <w:rPr>
          <w:rFonts w:ascii="Helvetica" w:eastAsia="Times New Roman" w:hAnsi="Helvetica" w:cs="Times New Roman"/>
          <w:kern w:val="0"/>
          <w14:ligatures w14:val="none"/>
        </w:rPr>
        <w:t>This guide provides step-by-step instructions on how to complete and review the I-140 petition to meet USCIS requirements.</w:t>
      </w:r>
    </w:p>
    <w:p w14:paraId="3057BA08" w14:textId="77777777" w:rsidR="009322DA" w:rsidRDefault="009322DA" w:rsidP="00310E9D">
      <w:p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</w:p>
    <w:p w14:paraId="08CA96BE" w14:textId="1271BC76" w:rsidR="003F0D70" w:rsidRPr="003F0D70" w:rsidRDefault="003F0D70" w:rsidP="00310E9D">
      <w:p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t>Key Sections of Form I-140</w:t>
      </w:r>
    </w:p>
    <w:p w14:paraId="5F05B57A" w14:textId="58CCD6DB" w:rsidR="003F0D70" w:rsidRPr="003F0D70" w:rsidRDefault="003F0D70" w:rsidP="00310E9D">
      <w:p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:u w:val="single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t xml:space="preserve">Part 1: Information </w:t>
      </w:r>
      <w:r w:rsidR="00325B21" w:rsidRPr="00325B21">
        <w:rPr>
          <w:rFonts w:ascii="Helvetica" w:eastAsia="Times New Roman" w:hAnsi="Helvetica" w:cs="Times New Roman"/>
          <w:b/>
          <w:bCs/>
          <w:kern w:val="0"/>
          <w14:ligatures w14:val="none"/>
        </w:rPr>
        <w:t>the Person or Organization Filing This Petition</w:t>
      </w:r>
    </w:p>
    <w:p w14:paraId="790FF637" w14:textId="02819C77" w:rsidR="003F0D70" w:rsidRPr="003F0D70" w:rsidRDefault="003F0D70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t>1.a-1.c</w:t>
      </w:r>
      <w:r w:rsidRPr="003F0D70">
        <w:rPr>
          <w:rFonts w:ascii="Helvetica" w:eastAsia="Times New Roman" w:hAnsi="Helvetica" w:cs="Times New Roman"/>
          <w:kern w:val="0"/>
          <w14:ligatures w14:val="none"/>
        </w:rPr>
        <w:t xml:space="preserve">: Enter the full legal name of the </w:t>
      </w:r>
      <w:r w:rsidR="00805DBC">
        <w:rPr>
          <w:rFonts w:ascii="Helvetica" w:eastAsia="Times New Roman" w:hAnsi="Helvetica" w:cs="Times New Roman"/>
          <w:kern w:val="0"/>
          <w14:ligatures w14:val="none"/>
        </w:rPr>
        <w:t>Client</w:t>
      </w:r>
      <w:r w:rsidRPr="003F0D70">
        <w:rPr>
          <w:rFonts w:ascii="Helvetica" w:eastAsia="Times New Roman" w:hAnsi="Helvetica" w:cs="Times New Roman"/>
          <w:kern w:val="0"/>
          <w14:ligatures w14:val="none"/>
        </w:rPr>
        <w:t xml:space="preserve"> exactly as it appears on their passport.</w:t>
      </w:r>
    </w:p>
    <w:p w14:paraId="7465A0AD" w14:textId="61B0FB6D" w:rsidR="003F0D70" w:rsidRPr="003F0D70" w:rsidRDefault="003F0D70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t>2</w:t>
      </w:r>
      <w:r w:rsidRPr="003F0D70">
        <w:rPr>
          <w:rFonts w:ascii="Helvetica" w:eastAsia="Times New Roman" w:hAnsi="Helvetica" w:cs="Times New Roman"/>
          <w:kern w:val="0"/>
          <w14:ligatures w14:val="none"/>
        </w:rPr>
        <w:t>: If a company is filing, enter the company or organization name.</w:t>
      </w:r>
      <w:r w:rsidR="0071031B">
        <w:rPr>
          <w:rFonts w:ascii="Helvetica" w:eastAsia="Times New Roman" w:hAnsi="Helvetica" w:cs="Times New Roman"/>
          <w:kern w:val="0"/>
          <w14:ligatures w14:val="none"/>
        </w:rPr>
        <w:t xml:space="preserve"> Else leave this item blank.</w:t>
      </w:r>
    </w:p>
    <w:p w14:paraId="79D2010F" w14:textId="2B629A1D" w:rsidR="003F0D70" w:rsidRDefault="003F0D70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t>3.a-</w:t>
      </w:r>
      <w:proofErr w:type="gramStart"/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t>3.i</w:t>
      </w:r>
      <w:proofErr w:type="gramEnd"/>
      <w:r w:rsidRPr="003F0D70">
        <w:rPr>
          <w:rFonts w:ascii="Helvetica" w:eastAsia="Times New Roman" w:hAnsi="Helvetica" w:cs="Times New Roman"/>
          <w:kern w:val="0"/>
          <w14:ligatures w14:val="none"/>
        </w:rPr>
        <w:t xml:space="preserve">: Provide the </w:t>
      </w:r>
      <w:r w:rsidR="00374FDB">
        <w:rPr>
          <w:rFonts w:ascii="Helvetica" w:eastAsia="Times New Roman" w:hAnsi="Helvetica" w:cs="Times New Roman"/>
          <w:kern w:val="0"/>
          <w14:ligatures w14:val="none"/>
        </w:rPr>
        <w:t>Client</w:t>
      </w:r>
      <w:r w:rsidRPr="003F0D70">
        <w:rPr>
          <w:rFonts w:ascii="Helvetica" w:eastAsia="Times New Roman" w:hAnsi="Helvetica" w:cs="Times New Roman"/>
          <w:kern w:val="0"/>
          <w14:ligatures w14:val="none"/>
        </w:rPr>
        <w:t>’s mailing address.</w:t>
      </w:r>
    </w:p>
    <w:p w14:paraId="480AD51D" w14:textId="0A7725F3" w:rsidR="005162D4" w:rsidRDefault="005162D4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kern w:val="0"/>
          <w14:ligatures w14:val="none"/>
        </w:rPr>
        <w:t>4</w:t>
      </w:r>
      <w:r w:rsidRPr="005162D4">
        <w:rPr>
          <w:rFonts w:ascii="Helvetica" w:eastAsia="Times New Roman" w:hAnsi="Helvetica" w:cs="Times New Roman"/>
          <w:kern w:val="0"/>
          <w14:ligatures w14:val="none"/>
        </w:rPr>
        <w:t>:</w:t>
      </w:r>
      <w:r w:rsidR="00546130">
        <w:rPr>
          <w:rFonts w:ascii="Helvetica" w:eastAsia="Times New Roman" w:hAnsi="Helvetica" w:cs="Times New Roman"/>
          <w:kern w:val="0"/>
          <w14:ligatures w14:val="none"/>
        </w:rPr>
        <w:t xml:space="preserve"> Leave this item blank</w:t>
      </w:r>
      <w:r w:rsidR="008771F7">
        <w:rPr>
          <w:rFonts w:ascii="Helvetica" w:eastAsia="Times New Roman" w:hAnsi="Helvetica" w:cs="Times New Roman"/>
          <w:kern w:val="0"/>
          <w14:ligatures w14:val="none"/>
        </w:rPr>
        <w:t xml:space="preserve"> unless applicable.</w:t>
      </w:r>
    </w:p>
    <w:p w14:paraId="267CD6B7" w14:textId="7BB15DD5" w:rsidR="005162D4" w:rsidRDefault="005162D4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kern w:val="0"/>
          <w14:ligatures w14:val="none"/>
        </w:rPr>
        <w:t>5</w:t>
      </w:r>
      <w:r w:rsidRPr="005162D4">
        <w:rPr>
          <w:rFonts w:ascii="Helvetica" w:eastAsia="Times New Roman" w:hAnsi="Helvetica" w:cs="Times New Roman"/>
          <w:kern w:val="0"/>
          <w14:ligatures w14:val="none"/>
        </w:rPr>
        <w:t>:</w:t>
      </w:r>
      <w:r w:rsidR="008771F7">
        <w:rPr>
          <w:rFonts w:ascii="Helvetica" w:eastAsia="Times New Roman" w:hAnsi="Helvetica" w:cs="Times New Roman"/>
          <w:kern w:val="0"/>
          <w14:ligatures w14:val="none"/>
        </w:rPr>
        <w:t xml:space="preserve"> Answer “No</w:t>
      </w:r>
      <w:r w:rsidR="00005471">
        <w:rPr>
          <w:rFonts w:ascii="Helvetica" w:eastAsia="Times New Roman" w:hAnsi="Helvetica" w:cs="Times New Roman"/>
          <w:kern w:val="0"/>
          <w14:ligatures w14:val="none"/>
        </w:rPr>
        <w:t>”, unless applicable to the Client.</w:t>
      </w:r>
    </w:p>
    <w:p w14:paraId="7E27716C" w14:textId="231466DA" w:rsidR="005162D4" w:rsidRPr="003F0D70" w:rsidRDefault="005162D4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kern w:val="0"/>
          <w14:ligatures w14:val="none"/>
        </w:rPr>
        <w:t>6</w:t>
      </w:r>
      <w:r w:rsidRPr="005162D4">
        <w:rPr>
          <w:rFonts w:ascii="Helvetica" w:eastAsia="Times New Roman" w:hAnsi="Helvetica" w:cs="Times New Roman"/>
          <w:kern w:val="0"/>
          <w14:ligatures w14:val="none"/>
        </w:rPr>
        <w:t>:</w:t>
      </w:r>
      <w:r w:rsidR="00CD684F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CD684F">
        <w:rPr>
          <w:rFonts w:ascii="Helvetica" w:eastAsia="Times New Roman" w:hAnsi="Helvetica" w:cs="Times New Roman"/>
          <w:kern w:val="0"/>
          <w14:ligatures w14:val="none"/>
        </w:rPr>
        <w:t>Answer “No”</w:t>
      </w:r>
      <w:r w:rsidR="00005471">
        <w:rPr>
          <w:rFonts w:ascii="Helvetica" w:eastAsia="Times New Roman" w:hAnsi="Helvetica" w:cs="Times New Roman"/>
          <w:kern w:val="0"/>
          <w14:ligatures w14:val="none"/>
        </w:rPr>
        <w:t xml:space="preserve">, unless applicable to the Client. </w:t>
      </w:r>
    </w:p>
    <w:p w14:paraId="087F922A" w14:textId="77777777" w:rsidR="003F0D70" w:rsidRPr="003F0D70" w:rsidRDefault="003F0D70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t>7</w:t>
      </w:r>
      <w:r w:rsidRPr="003F0D70">
        <w:rPr>
          <w:rFonts w:ascii="Helvetica" w:eastAsia="Times New Roman" w:hAnsi="Helvetica" w:cs="Times New Roman"/>
          <w:kern w:val="0"/>
          <w14:ligatures w14:val="none"/>
        </w:rPr>
        <w:t>: Enter the U.S. Social Security Number (if applicable).</w:t>
      </w:r>
    </w:p>
    <w:p w14:paraId="21171686" w14:textId="77777777" w:rsidR="003F0D70" w:rsidRPr="003F0D70" w:rsidRDefault="003F0D70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t>8</w:t>
      </w:r>
      <w:r w:rsidRPr="003F0D70">
        <w:rPr>
          <w:rFonts w:ascii="Helvetica" w:eastAsia="Times New Roman" w:hAnsi="Helvetica" w:cs="Times New Roman"/>
          <w:kern w:val="0"/>
          <w14:ligatures w14:val="none"/>
        </w:rPr>
        <w:t>: Enter the USCIS Online Account Number (if applicable).</w:t>
      </w:r>
    </w:p>
    <w:p w14:paraId="1F6131D7" w14:textId="78401088" w:rsidR="003F0D70" w:rsidRPr="003F0D70" w:rsidRDefault="003F0D70" w:rsidP="00310E9D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6EC1BF06" w14:textId="77777777" w:rsidR="003F0D70" w:rsidRPr="003F0D70" w:rsidRDefault="003F0D70" w:rsidP="00310E9D">
      <w:p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t>Part 2: Petition Type</w:t>
      </w:r>
    </w:p>
    <w:p w14:paraId="19CA32AE" w14:textId="77777777" w:rsidR="003F0D70" w:rsidRPr="003F0D70" w:rsidRDefault="003F0D70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t>1</w:t>
      </w:r>
      <w:r w:rsidRPr="003F0D70">
        <w:rPr>
          <w:rFonts w:ascii="Helvetica" w:eastAsia="Times New Roman" w:hAnsi="Helvetica" w:cs="Times New Roman"/>
          <w:kern w:val="0"/>
          <w14:ligatures w14:val="none"/>
        </w:rPr>
        <w:t>: Check the correct category (e.g., EB1, NIW).</w:t>
      </w:r>
    </w:p>
    <w:p w14:paraId="5D18AC14" w14:textId="4B1C76F7" w:rsidR="003F0D70" w:rsidRDefault="003F0D70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t>2.a</w:t>
      </w:r>
      <w:r w:rsidRPr="003F0D70">
        <w:rPr>
          <w:rFonts w:ascii="Helvetica" w:eastAsia="Times New Roman" w:hAnsi="Helvetica" w:cs="Times New Roman"/>
          <w:kern w:val="0"/>
          <w14:ligatures w14:val="none"/>
        </w:rPr>
        <w:t>: Select if amending a previously filed petition and provide receipt number.</w:t>
      </w:r>
    </w:p>
    <w:p w14:paraId="3162BC58" w14:textId="77777777" w:rsidR="00A01466" w:rsidRPr="003F0D70" w:rsidRDefault="00A01466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3A9A77CE" w14:textId="77777777" w:rsidR="00B55D91" w:rsidRDefault="00B55D91" w:rsidP="00310E9D">
      <w:pPr>
        <w:spacing w:line="276" w:lineRule="auto"/>
        <w:rPr>
          <w:rFonts w:ascii="Helvetica" w:eastAsia="Times New Roman" w:hAnsi="Helvetica" w:cs="Times New Roman"/>
          <w:b/>
          <w:bCs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kern w:val="0"/>
          <w14:ligatures w14:val="none"/>
        </w:rPr>
        <w:br w:type="page"/>
      </w:r>
    </w:p>
    <w:p w14:paraId="168E6405" w14:textId="42B1D08D" w:rsidR="003F0D70" w:rsidRPr="003F0D70" w:rsidRDefault="003F0D70" w:rsidP="00310E9D">
      <w:p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lastRenderedPageBreak/>
        <w:t>Part 3: Information About the Beneficiary</w:t>
      </w:r>
    </w:p>
    <w:p w14:paraId="6F9FC4BE" w14:textId="2A0BEE7D" w:rsidR="003F0D70" w:rsidRDefault="003F0D70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t>1.a-1.c</w:t>
      </w:r>
      <w:r w:rsidRPr="003F0D70">
        <w:rPr>
          <w:rFonts w:ascii="Helvetica" w:eastAsia="Times New Roman" w:hAnsi="Helvetica" w:cs="Times New Roman"/>
          <w:kern w:val="0"/>
          <w14:ligatures w14:val="none"/>
        </w:rPr>
        <w:t xml:space="preserve">: Enter the </w:t>
      </w:r>
      <w:r w:rsidR="00F367FA">
        <w:rPr>
          <w:rFonts w:ascii="Helvetica" w:eastAsia="Times New Roman" w:hAnsi="Helvetica" w:cs="Times New Roman"/>
          <w:kern w:val="0"/>
          <w14:ligatures w14:val="none"/>
        </w:rPr>
        <w:t>Client</w:t>
      </w:r>
      <w:r w:rsidRPr="003F0D70">
        <w:rPr>
          <w:rFonts w:ascii="Helvetica" w:eastAsia="Times New Roman" w:hAnsi="Helvetica" w:cs="Times New Roman"/>
          <w:kern w:val="0"/>
          <w14:ligatures w14:val="none"/>
        </w:rPr>
        <w:t>’s full legal name</w:t>
      </w:r>
      <w:r w:rsidR="00652972">
        <w:rPr>
          <w:rFonts w:ascii="Helvetica" w:eastAsia="Times New Roman" w:hAnsi="Helvetica" w:cs="Times New Roman"/>
          <w:kern w:val="0"/>
          <w14:ligatures w14:val="none"/>
        </w:rPr>
        <w:t xml:space="preserve"> as in Part 1</w:t>
      </w:r>
      <w:r w:rsidRPr="003F0D70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7899B4F1" w14:textId="097A2468" w:rsidR="00A01466" w:rsidRPr="003F0D70" w:rsidRDefault="00D2706B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kern w:val="0"/>
          <w14:ligatures w14:val="none"/>
        </w:rPr>
        <w:t>2</w:t>
      </w:r>
      <w:r w:rsidR="00187B0E">
        <w:rPr>
          <w:rFonts w:ascii="Helvetica" w:eastAsia="Times New Roman" w:hAnsi="Helvetica" w:cs="Times New Roman"/>
          <w:b/>
          <w:bCs/>
          <w:kern w:val="0"/>
          <w14:ligatures w14:val="none"/>
        </w:rPr>
        <w:t>.</w:t>
      </w:r>
      <w:r>
        <w:rPr>
          <w:rFonts w:ascii="Helvetica" w:eastAsia="Times New Roman" w:hAnsi="Helvetica" w:cs="Times New Roman"/>
          <w:b/>
          <w:bCs/>
          <w:kern w:val="0"/>
          <w14:ligatures w14:val="none"/>
        </w:rPr>
        <w:t>a-</w:t>
      </w:r>
      <w:proofErr w:type="gramStart"/>
      <w:r w:rsidR="00187B0E">
        <w:rPr>
          <w:rFonts w:ascii="Helvetica" w:eastAsia="Times New Roman" w:hAnsi="Helvetica" w:cs="Times New Roman"/>
          <w:b/>
          <w:bCs/>
          <w:kern w:val="0"/>
          <w14:ligatures w14:val="none"/>
        </w:rPr>
        <w:t>2.i</w:t>
      </w:r>
      <w:proofErr w:type="gramEnd"/>
      <w:r w:rsidRPr="00D2706B">
        <w:rPr>
          <w:rFonts w:ascii="Helvetica" w:eastAsia="Times New Roman" w:hAnsi="Helvetica" w:cs="Times New Roman"/>
          <w:kern w:val="0"/>
          <w14:ligatures w14:val="none"/>
        </w:rPr>
        <w:t>: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Enter the </w:t>
      </w:r>
      <w:r w:rsidR="00187B0E">
        <w:rPr>
          <w:rFonts w:ascii="Helvetica" w:eastAsia="Times New Roman" w:hAnsi="Helvetica" w:cs="Times New Roman"/>
          <w:kern w:val="0"/>
          <w14:ligatures w14:val="none"/>
        </w:rPr>
        <w:t>Client’s mailing address as in Part 1.</w:t>
      </w:r>
    </w:p>
    <w:p w14:paraId="5F4B9E50" w14:textId="77777777" w:rsidR="003F0D70" w:rsidRPr="003F0D70" w:rsidRDefault="003F0D70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t>3-7</w:t>
      </w:r>
      <w:r w:rsidRPr="003F0D70">
        <w:rPr>
          <w:rFonts w:ascii="Helvetica" w:eastAsia="Times New Roman" w:hAnsi="Helvetica" w:cs="Times New Roman"/>
          <w:kern w:val="0"/>
          <w14:ligatures w14:val="none"/>
        </w:rPr>
        <w:t>: Provide birth details (DOB, City, Country, Citizenship).</w:t>
      </w:r>
    </w:p>
    <w:p w14:paraId="52BBDBB3" w14:textId="77777777" w:rsidR="0017492B" w:rsidRDefault="003F0D70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t>8-9</w:t>
      </w:r>
      <w:r w:rsidRPr="003F0D70">
        <w:rPr>
          <w:rFonts w:ascii="Helvetica" w:eastAsia="Times New Roman" w:hAnsi="Helvetica" w:cs="Times New Roman"/>
          <w:kern w:val="0"/>
          <w14:ligatures w14:val="none"/>
        </w:rPr>
        <w:t>: Include Alien Registration Number and U.S. SSN (if applicable).</w:t>
      </w:r>
    </w:p>
    <w:p w14:paraId="36977C9C" w14:textId="5AE76364" w:rsidR="0017492B" w:rsidRDefault="0017492B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C0E1B">
        <w:rPr>
          <w:rFonts w:ascii="Helvetica" w:eastAsia="Times New Roman" w:hAnsi="Helvetica" w:cs="Times New Roman"/>
          <w:b/>
          <w:bCs/>
          <w:kern w:val="0"/>
          <w14:ligatures w14:val="none"/>
        </w:rPr>
        <w:t>1</w:t>
      </w:r>
      <w:r w:rsidRPr="003C0E1B">
        <w:rPr>
          <w:rFonts w:ascii="Helvetica" w:eastAsia="Times New Roman" w:hAnsi="Helvetica" w:cs="Times New Roman"/>
          <w:b/>
          <w:bCs/>
          <w:kern w:val="0"/>
          <w14:ligatures w14:val="none"/>
        </w:rPr>
        <w:t>0</w:t>
      </w:r>
      <w:r w:rsidR="00E9375E">
        <w:rPr>
          <w:rFonts w:ascii="Helvetica" w:eastAsia="Times New Roman" w:hAnsi="Helvetica" w:cs="Times New Roman"/>
          <w:b/>
          <w:bCs/>
          <w:kern w:val="0"/>
          <w14:ligatures w14:val="none"/>
        </w:rPr>
        <w:t>:</w:t>
      </w:r>
      <w:r w:rsidRPr="0017492B">
        <w:rPr>
          <w:rFonts w:ascii="Helvetica" w:eastAsia="Times New Roman" w:hAnsi="Helvetica" w:cs="Times New Roman"/>
          <w:kern w:val="0"/>
          <w14:ligatures w14:val="none"/>
        </w:rPr>
        <w:t xml:space="preserve"> Enter the date of your </w:t>
      </w:r>
      <w:proofErr w:type="gramStart"/>
      <w:r w:rsidR="003C0E1B">
        <w:rPr>
          <w:rFonts w:ascii="Helvetica" w:eastAsia="Times New Roman" w:hAnsi="Helvetica" w:cs="Times New Roman"/>
          <w:kern w:val="0"/>
          <w14:ligatures w14:val="none"/>
        </w:rPr>
        <w:t>Client’s</w:t>
      </w:r>
      <w:proofErr w:type="gramEnd"/>
      <w:r w:rsidR="003C0E1B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Pr="0017492B">
        <w:rPr>
          <w:rFonts w:ascii="Helvetica" w:eastAsia="Times New Roman" w:hAnsi="Helvetica" w:cs="Times New Roman"/>
          <w:kern w:val="0"/>
          <w14:ligatures w14:val="none"/>
        </w:rPr>
        <w:t>most recent entry into the United States</w:t>
      </w:r>
    </w:p>
    <w:p w14:paraId="09F39816" w14:textId="77777777" w:rsidR="008A1FC0" w:rsidRDefault="008A1FC0" w:rsidP="00310E9D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308DC0AA" w14:textId="7452B32C" w:rsidR="00BE2184" w:rsidRPr="005B3080" w:rsidRDefault="005B3080" w:rsidP="00310E9D">
      <w:pPr>
        <w:spacing w:after="0" w:line="276" w:lineRule="auto"/>
        <w:jc w:val="both"/>
        <w:rPr>
          <w:rFonts w:ascii="Helvetica" w:eastAsia="Times New Roman" w:hAnsi="Helvetica" w:cs="Times New Roman"/>
          <w:color w:val="FF0000"/>
          <w:kern w:val="0"/>
          <w14:ligatures w14:val="none"/>
        </w:rPr>
      </w:pPr>
      <w:r w:rsidRPr="005B3080">
        <w:rPr>
          <w:rFonts w:ascii="Helvetica" w:eastAsia="Times New Roman" w:hAnsi="Helvetica" w:cs="Times New Roman"/>
          <w:color w:val="FF0000"/>
          <w:kern w:val="0"/>
          <w14:ligatures w14:val="none"/>
        </w:rPr>
        <w:t>Leave s</w:t>
      </w:r>
      <w:r w:rsidR="00BE2184" w:rsidRPr="005B3080">
        <w:rPr>
          <w:rFonts w:ascii="Helvetica" w:eastAsia="Times New Roman" w:hAnsi="Helvetica" w:cs="Times New Roman"/>
          <w:color w:val="FF0000"/>
          <w:kern w:val="0"/>
          <w14:ligatures w14:val="none"/>
        </w:rPr>
        <w:t xml:space="preserve">ection 11 </w:t>
      </w:r>
      <w:r w:rsidRPr="005B3080">
        <w:rPr>
          <w:rFonts w:ascii="Helvetica" w:eastAsia="Times New Roman" w:hAnsi="Helvetica" w:cs="Times New Roman"/>
          <w:color w:val="FF0000"/>
          <w:kern w:val="0"/>
          <w14:ligatures w14:val="none"/>
        </w:rPr>
        <w:t>–</w:t>
      </w:r>
      <w:r w:rsidR="00BE2184" w:rsidRPr="005B3080">
        <w:rPr>
          <w:rFonts w:ascii="Helvetica" w:eastAsia="Times New Roman" w:hAnsi="Helvetica" w:cs="Times New Roman"/>
          <w:color w:val="FF0000"/>
          <w:kern w:val="0"/>
          <w14:ligatures w14:val="none"/>
        </w:rPr>
        <w:t xml:space="preserve"> 15</w:t>
      </w:r>
      <w:r w:rsidRPr="005B3080">
        <w:rPr>
          <w:rFonts w:ascii="Helvetica" w:eastAsia="Times New Roman" w:hAnsi="Helvetica" w:cs="Times New Roman"/>
          <w:color w:val="FF0000"/>
          <w:kern w:val="0"/>
          <w14:ligatures w14:val="none"/>
        </w:rPr>
        <w:t xml:space="preserve"> </w:t>
      </w:r>
      <w:proofErr w:type="gramStart"/>
      <w:r w:rsidRPr="005B3080">
        <w:rPr>
          <w:rFonts w:ascii="Helvetica" w:eastAsia="Times New Roman" w:hAnsi="Helvetica" w:cs="Times New Roman"/>
          <w:color w:val="FF0000"/>
          <w:kern w:val="0"/>
          <w14:ligatures w14:val="none"/>
        </w:rPr>
        <w:t>blank</w:t>
      </w:r>
      <w:proofErr w:type="gramEnd"/>
      <w:r w:rsidRPr="005B3080">
        <w:rPr>
          <w:rFonts w:ascii="Helvetica" w:eastAsia="Times New Roman" w:hAnsi="Helvetica" w:cs="Times New Roman"/>
          <w:color w:val="FF0000"/>
          <w:kern w:val="0"/>
          <w14:ligatures w14:val="none"/>
        </w:rPr>
        <w:t xml:space="preserve"> unless applicable to the Client.</w:t>
      </w:r>
    </w:p>
    <w:p w14:paraId="4864F6CB" w14:textId="77777777" w:rsidR="005B3080" w:rsidRDefault="005B3080" w:rsidP="00310E9D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3A8F176C" w14:textId="6E709A0B" w:rsidR="00C977DD" w:rsidRDefault="0017492B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9147DD">
        <w:rPr>
          <w:rFonts w:ascii="Helvetica" w:eastAsia="Times New Roman" w:hAnsi="Helvetica" w:cs="Times New Roman"/>
          <w:b/>
          <w:bCs/>
          <w:kern w:val="0"/>
          <w14:ligatures w14:val="none"/>
        </w:rPr>
        <w:t>11.a</w:t>
      </w:r>
      <w:r w:rsidR="009147DD" w:rsidRPr="009147DD">
        <w:rPr>
          <w:rFonts w:ascii="Helvetica" w:eastAsia="Times New Roman" w:hAnsi="Helvetica" w:cs="Times New Roman"/>
          <w:b/>
          <w:bCs/>
          <w:kern w:val="0"/>
          <w14:ligatures w14:val="none"/>
        </w:rPr>
        <w:t>:</w:t>
      </w:r>
      <w:r w:rsidRPr="0017492B">
        <w:rPr>
          <w:rFonts w:ascii="Helvetica" w:eastAsia="Times New Roman" w:hAnsi="Helvetica" w:cs="Times New Roman"/>
          <w:kern w:val="0"/>
          <w14:ligatures w14:val="none"/>
        </w:rPr>
        <w:t xml:space="preserve"> Enter </w:t>
      </w:r>
      <w:r w:rsidR="00527639">
        <w:rPr>
          <w:rFonts w:ascii="Helvetica" w:eastAsia="Times New Roman" w:hAnsi="Helvetica" w:cs="Times New Roman"/>
          <w:kern w:val="0"/>
          <w14:ligatures w14:val="none"/>
        </w:rPr>
        <w:t>Client</w:t>
      </w:r>
      <w:r w:rsidRPr="0017492B">
        <w:rPr>
          <w:rFonts w:ascii="Helvetica" w:eastAsia="Times New Roman" w:hAnsi="Helvetica" w:cs="Times New Roman"/>
          <w:kern w:val="0"/>
          <w14:ligatures w14:val="none"/>
        </w:rPr>
        <w:t xml:space="preserve"> I-94 Number. This should be an 11-digit number</w:t>
      </w:r>
      <w:r w:rsidRPr="00C977DD">
        <w:rPr>
          <w:rFonts w:ascii="Helvetica" w:eastAsia="Times New Roman" w:hAnsi="Helvetica" w:cs="Times New Roman"/>
          <w:kern w:val="0"/>
          <w14:ligatures w14:val="none"/>
        </w:rPr>
        <w:t xml:space="preserve">. If </w:t>
      </w:r>
      <w:r w:rsidR="0030279B">
        <w:rPr>
          <w:rFonts w:ascii="Helvetica" w:eastAsia="Times New Roman" w:hAnsi="Helvetica" w:cs="Times New Roman"/>
          <w:kern w:val="0"/>
          <w14:ligatures w14:val="none"/>
        </w:rPr>
        <w:t>Client</w:t>
      </w:r>
      <w:r w:rsidRPr="00C977DD">
        <w:rPr>
          <w:rFonts w:ascii="Helvetica" w:eastAsia="Times New Roman" w:hAnsi="Helvetica" w:cs="Times New Roman"/>
          <w:kern w:val="0"/>
          <w14:ligatures w14:val="none"/>
        </w:rPr>
        <w:t xml:space="preserve"> do not have the I-94 number, please go to the following</w:t>
      </w:r>
      <w:r w:rsidR="00C977DD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Pr="00C977DD">
        <w:rPr>
          <w:rFonts w:ascii="Helvetica" w:eastAsia="Times New Roman" w:hAnsi="Helvetica" w:cs="Times New Roman"/>
          <w:kern w:val="0"/>
          <w14:ligatures w14:val="none"/>
        </w:rPr>
        <w:t>website to retrieve the I-94 number -</w:t>
      </w:r>
      <w:r w:rsidR="0030279B">
        <w:rPr>
          <w:rFonts w:ascii="Helvetica" w:eastAsia="Times New Roman" w:hAnsi="Helvetica" w:cs="Times New Roman"/>
          <w:kern w:val="0"/>
          <w14:ligatures w14:val="none"/>
        </w:rPr>
        <w:tab/>
      </w:r>
      <w:r w:rsidRPr="00C977DD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hyperlink r:id="rId7" w:history="1">
        <w:r w:rsidR="00C977DD" w:rsidRPr="00393E2B">
          <w:rPr>
            <w:rStyle w:val="Hyperlink"/>
            <w:rFonts w:ascii="Helvetica" w:eastAsia="Times New Roman" w:hAnsi="Helvetica" w:cs="Times New Roman"/>
            <w:kern w:val="0"/>
            <w14:ligatures w14:val="none"/>
          </w:rPr>
          <w:t>https://i94.cbp.dhs.gov/I94/#/recent-search</w:t>
        </w:r>
      </w:hyperlink>
      <w:r w:rsidR="0030279B">
        <w:rPr>
          <w:rFonts w:ascii="Helvetica" w:eastAsia="Times New Roman" w:hAnsi="Helvetica" w:cs="Times New Roman"/>
          <w:kern w:val="0"/>
          <w14:ligatures w14:val="none"/>
        </w:rPr>
        <w:tab/>
      </w:r>
    </w:p>
    <w:p w14:paraId="7CD79404" w14:textId="24480205" w:rsidR="00A64670" w:rsidRDefault="00E9375E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9147DD">
        <w:rPr>
          <w:rFonts w:ascii="Helvetica" w:eastAsia="Times New Roman" w:hAnsi="Helvetica" w:cs="Times New Roman"/>
          <w:b/>
          <w:bCs/>
          <w:kern w:val="0"/>
          <w14:ligatures w14:val="none"/>
        </w:rPr>
        <w:t>11.</w:t>
      </w:r>
      <w:r w:rsidR="0017492B" w:rsidRPr="009147DD">
        <w:rPr>
          <w:rFonts w:ascii="Helvetica" w:eastAsia="Times New Roman" w:hAnsi="Helvetica" w:cs="Times New Roman"/>
          <w:b/>
          <w:bCs/>
          <w:kern w:val="0"/>
          <w14:ligatures w14:val="none"/>
        </w:rPr>
        <w:t>b</w:t>
      </w:r>
      <w:r w:rsidR="009147DD" w:rsidRPr="009147DD">
        <w:rPr>
          <w:rFonts w:ascii="Helvetica" w:eastAsia="Times New Roman" w:hAnsi="Helvetica" w:cs="Times New Roman"/>
          <w:b/>
          <w:bCs/>
          <w:kern w:val="0"/>
          <w14:ligatures w14:val="none"/>
        </w:rPr>
        <w:t>:</w:t>
      </w:r>
      <w:r w:rsidR="0017492B" w:rsidRPr="00C977DD">
        <w:rPr>
          <w:rFonts w:ascii="Helvetica" w:eastAsia="Times New Roman" w:hAnsi="Helvetica" w:cs="Times New Roman"/>
          <w:kern w:val="0"/>
          <w14:ligatures w14:val="none"/>
        </w:rPr>
        <w:t xml:space="preserve"> Enter the </w:t>
      </w:r>
      <w:r w:rsidR="009F38CA">
        <w:rPr>
          <w:rFonts w:ascii="Helvetica" w:eastAsia="Times New Roman" w:hAnsi="Helvetica" w:cs="Times New Roman"/>
          <w:kern w:val="0"/>
          <w14:ligatures w14:val="none"/>
        </w:rPr>
        <w:t xml:space="preserve">Client’s </w:t>
      </w:r>
      <w:r w:rsidR="0017492B" w:rsidRPr="00C977DD">
        <w:rPr>
          <w:rFonts w:ascii="Helvetica" w:eastAsia="Times New Roman" w:hAnsi="Helvetica" w:cs="Times New Roman"/>
          <w:kern w:val="0"/>
          <w14:ligatures w14:val="none"/>
        </w:rPr>
        <w:t>Admit Until Date shown on Form I-94.</w:t>
      </w:r>
    </w:p>
    <w:p w14:paraId="6108F3D5" w14:textId="7E0ED233" w:rsidR="008A1FC0" w:rsidRPr="0017492B" w:rsidRDefault="009147DD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9147DD">
        <w:rPr>
          <w:rFonts w:ascii="Helvetica" w:eastAsia="Times New Roman" w:hAnsi="Helvetica" w:cs="Times New Roman"/>
          <w:b/>
          <w:bCs/>
          <w:kern w:val="0"/>
          <w14:ligatures w14:val="none"/>
        </w:rPr>
        <w:t>11.</w:t>
      </w:r>
      <w:r w:rsidR="00A64670" w:rsidRPr="009147DD">
        <w:rPr>
          <w:rFonts w:ascii="Helvetica" w:eastAsia="Times New Roman" w:hAnsi="Helvetica" w:cs="Times New Roman"/>
          <w:b/>
          <w:bCs/>
          <w:kern w:val="0"/>
          <w14:ligatures w14:val="none"/>
        </w:rPr>
        <w:t>c</w:t>
      </w:r>
      <w:r w:rsidRPr="009147DD">
        <w:rPr>
          <w:rFonts w:ascii="Helvetica" w:eastAsia="Times New Roman" w:hAnsi="Helvetica" w:cs="Times New Roman"/>
          <w:b/>
          <w:bCs/>
          <w:kern w:val="0"/>
          <w14:ligatures w14:val="none"/>
        </w:rPr>
        <w:t>:</w:t>
      </w:r>
      <w:r w:rsidR="00A64670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17492B" w:rsidRPr="0017492B">
        <w:rPr>
          <w:rFonts w:ascii="Helvetica" w:eastAsia="Times New Roman" w:hAnsi="Helvetica" w:cs="Times New Roman"/>
          <w:kern w:val="0"/>
          <w14:ligatures w14:val="none"/>
        </w:rPr>
        <w:t xml:space="preserve">Enter the </w:t>
      </w:r>
      <w:r w:rsidR="009F38CA">
        <w:rPr>
          <w:rFonts w:ascii="Helvetica" w:eastAsia="Times New Roman" w:hAnsi="Helvetica" w:cs="Times New Roman"/>
          <w:kern w:val="0"/>
          <w14:ligatures w14:val="none"/>
        </w:rPr>
        <w:t xml:space="preserve">Client’s </w:t>
      </w:r>
      <w:r w:rsidR="0017492B" w:rsidRPr="0017492B">
        <w:rPr>
          <w:rFonts w:ascii="Helvetica" w:eastAsia="Times New Roman" w:hAnsi="Helvetica" w:cs="Times New Roman"/>
          <w:kern w:val="0"/>
          <w14:ligatures w14:val="none"/>
        </w:rPr>
        <w:t>Class of Admission shown on Form I-94.</w:t>
      </w:r>
    </w:p>
    <w:p w14:paraId="5E1F8512" w14:textId="5F5F9AD3" w:rsidR="00B55D91" w:rsidRDefault="00B55D91" w:rsidP="00310E9D">
      <w:pPr>
        <w:pStyle w:val="ListParagraph"/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C0E1B">
        <w:rPr>
          <w:rFonts w:ascii="Helvetica" w:eastAsia="Times New Roman" w:hAnsi="Helvetica" w:cs="Times New Roman"/>
          <w:b/>
          <w:bCs/>
          <w:kern w:val="0"/>
          <w14:ligatures w14:val="none"/>
        </w:rPr>
        <w:t>12.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17492B" w:rsidRPr="00B55D91">
        <w:rPr>
          <w:rFonts w:ascii="Helvetica" w:eastAsia="Times New Roman" w:hAnsi="Helvetica" w:cs="Times New Roman"/>
          <w:kern w:val="0"/>
          <w14:ligatures w14:val="none"/>
        </w:rPr>
        <w:t>Enter the passport number of the passport that you</w:t>
      </w:r>
      <w:r w:rsidR="005B3080">
        <w:rPr>
          <w:rFonts w:ascii="Helvetica" w:eastAsia="Times New Roman" w:hAnsi="Helvetica" w:cs="Times New Roman"/>
          <w:kern w:val="0"/>
          <w14:ligatures w14:val="none"/>
        </w:rPr>
        <w:t xml:space="preserve">r </w:t>
      </w:r>
      <w:proofErr w:type="gramStart"/>
      <w:r w:rsidR="005B3080">
        <w:rPr>
          <w:rFonts w:ascii="Helvetica" w:eastAsia="Times New Roman" w:hAnsi="Helvetica" w:cs="Times New Roman"/>
          <w:kern w:val="0"/>
          <w14:ligatures w14:val="none"/>
        </w:rPr>
        <w:t>Client</w:t>
      </w:r>
      <w:proofErr w:type="gramEnd"/>
      <w:r w:rsidR="0017492B" w:rsidRPr="00B55D91">
        <w:rPr>
          <w:rFonts w:ascii="Helvetica" w:eastAsia="Times New Roman" w:hAnsi="Helvetica" w:cs="Times New Roman"/>
          <w:kern w:val="0"/>
          <w14:ligatures w14:val="none"/>
        </w:rPr>
        <w:t xml:space="preserve"> used when you last entered the US.</w:t>
      </w:r>
    </w:p>
    <w:p w14:paraId="6396E33C" w14:textId="6613CF58" w:rsidR="00B55D91" w:rsidRDefault="0017492B" w:rsidP="00310E9D">
      <w:pPr>
        <w:pStyle w:val="ListParagraph"/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C0E1B">
        <w:rPr>
          <w:rFonts w:ascii="Helvetica" w:eastAsia="Times New Roman" w:hAnsi="Helvetica" w:cs="Times New Roman"/>
          <w:b/>
          <w:bCs/>
          <w:kern w:val="0"/>
          <w14:ligatures w14:val="none"/>
        </w:rPr>
        <w:t xml:space="preserve">13. </w:t>
      </w:r>
      <w:r w:rsidRPr="00B55D91">
        <w:rPr>
          <w:rFonts w:ascii="Helvetica" w:eastAsia="Times New Roman" w:hAnsi="Helvetica" w:cs="Times New Roman"/>
          <w:kern w:val="0"/>
          <w14:ligatures w14:val="none"/>
        </w:rPr>
        <w:t>Enter your</w:t>
      </w:r>
      <w:r w:rsidR="00335F3A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405E8C">
        <w:rPr>
          <w:rFonts w:ascii="Helvetica" w:eastAsia="Times New Roman" w:hAnsi="Helvetica" w:cs="Times New Roman"/>
          <w:kern w:val="0"/>
          <w14:ligatures w14:val="none"/>
        </w:rPr>
        <w:t>client’s</w:t>
      </w:r>
      <w:r w:rsidRPr="00B55D91">
        <w:rPr>
          <w:rFonts w:ascii="Helvetica" w:eastAsia="Times New Roman" w:hAnsi="Helvetica" w:cs="Times New Roman"/>
          <w:kern w:val="0"/>
          <w14:ligatures w14:val="none"/>
        </w:rPr>
        <w:t xml:space="preserve"> travel document number, if any.</w:t>
      </w:r>
    </w:p>
    <w:p w14:paraId="3C6BCB9E" w14:textId="73D124D4" w:rsidR="00B55D91" w:rsidRDefault="0017492B" w:rsidP="00310E9D">
      <w:pPr>
        <w:pStyle w:val="ListParagraph"/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C0E1B">
        <w:rPr>
          <w:rFonts w:ascii="Helvetica" w:eastAsia="Times New Roman" w:hAnsi="Helvetica" w:cs="Times New Roman"/>
          <w:b/>
          <w:bCs/>
          <w:kern w:val="0"/>
          <w14:ligatures w14:val="none"/>
        </w:rPr>
        <w:t>14.</w:t>
      </w:r>
      <w:r w:rsidRPr="00B55D91">
        <w:rPr>
          <w:rFonts w:ascii="Helvetica" w:eastAsia="Times New Roman" w:hAnsi="Helvetica" w:cs="Times New Roman"/>
          <w:kern w:val="0"/>
          <w14:ligatures w14:val="none"/>
        </w:rPr>
        <w:t xml:space="preserve"> Enter the country which issued your </w:t>
      </w:r>
      <w:r w:rsidR="00405E8C">
        <w:rPr>
          <w:rFonts w:ascii="Helvetica" w:eastAsia="Times New Roman" w:hAnsi="Helvetica" w:cs="Times New Roman"/>
          <w:kern w:val="0"/>
          <w14:ligatures w14:val="none"/>
        </w:rPr>
        <w:t xml:space="preserve">client’s </w:t>
      </w:r>
      <w:r w:rsidRPr="00B55D91">
        <w:rPr>
          <w:rFonts w:ascii="Helvetica" w:eastAsia="Times New Roman" w:hAnsi="Helvetica" w:cs="Times New Roman"/>
          <w:kern w:val="0"/>
          <w14:ligatures w14:val="none"/>
        </w:rPr>
        <w:t>passport</w:t>
      </w:r>
    </w:p>
    <w:p w14:paraId="4383FC6B" w14:textId="40AE6E2B" w:rsidR="0091384E" w:rsidRPr="00B55D91" w:rsidRDefault="0017492B" w:rsidP="00310E9D">
      <w:pPr>
        <w:pStyle w:val="ListParagraph"/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C0E1B">
        <w:rPr>
          <w:rFonts w:ascii="Helvetica" w:eastAsia="Times New Roman" w:hAnsi="Helvetica" w:cs="Times New Roman"/>
          <w:b/>
          <w:bCs/>
          <w:kern w:val="0"/>
          <w14:ligatures w14:val="none"/>
        </w:rPr>
        <w:t>15.</w:t>
      </w:r>
      <w:r w:rsidRPr="00B55D91">
        <w:rPr>
          <w:rFonts w:ascii="Helvetica" w:eastAsia="Times New Roman" w:hAnsi="Helvetica" w:cs="Times New Roman"/>
          <w:kern w:val="0"/>
          <w14:ligatures w14:val="none"/>
        </w:rPr>
        <w:t xml:space="preserve"> Enter the expiration date for your </w:t>
      </w:r>
      <w:r w:rsidR="00405E8C">
        <w:rPr>
          <w:rFonts w:ascii="Helvetica" w:eastAsia="Times New Roman" w:hAnsi="Helvetica" w:cs="Times New Roman"/>
          <w:kern w:val="0"/>
          <w14:ligatures w14:val="none"/>
        </w:rPr>
        <w:t xml:space="preserve">client’s </w:t>
      </w:r>
      <w:r w:rsidRPr="00B55D91">
        <w:rPr>
          <w:rFonts w:ascii="Helvetica" w:eastAsia="Times New Roman" w:hAnsi="Helvetica" w:cs="Times New Roman"/>
          <w:kern w:val="0"/>
          <w14:ligatures w14:val="none"/>
        </w:rPr>
        <w:t>passport</w:t>
      </w:r>
    </w:p>
    <w:p w14:paraId="00F6B440" w14:textId="0E5A1B5B" w:rsidR="003F0D70" w:rsidRDefault="003F0D70" w:rsidP="00310E9D">
      <w:pPr>
        <w:spacing w:after="0" w:line="276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</w:p>
    <w:p w14:paraId="236F0951" w14:textId="77777777" w:rsidR="00F367FA" w:rsidRPr="003F0D70" w:rsidRDefault="00F367FA" w:rsidP="00310E9D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136DBD57" w14:textId="77777777" w:rsidR="003F0D70" w:rsidRPr="003F0D70" w:rsidRDefault="003F0D70" w:rsidP="00310E9D">
      <w:p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t>Part 4: Processing Information</w:t>
      </w:r>
    </w:p>
    <w:p w14:paraId="0779642C" w14:textId="77777777" w:rsidR="00822D85" w:rsidRDefault="003F0D70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t>1.a-1.c</w:t>
      </w:r>
      <w:r w:rsidRPr="003F0D70">
        <w:rPr>
          <w:rFonts w:ascii="Helvetica" w:eastAsia="Times New Roman" w:hAnsi="Helvetica" w:cs="Times New Roman"/>
          <w:kern w:val="0"/>
          <w14:ligatures w14:val="none"/>
        </w:rPr>
        <w:t>: Select if the client will apply for an immigrant visa abroad, enter the consulate details.</w:t>
      </w:r>
    </w:p>
    <w:p w14:paraId="0F5AC319" w14:textId="0A5F5CD7" w:rsidR="003F0D70" w:rsidRDefault="003F0D70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t>2.a</w:t>
      </w:r>
      <w:r w:rsidRPr="003F0D70">
        <w:rPr>
          <w:rFonts w:ascii="Helvetica" w:eastAsia="Times New Roman" w:hAnsi="Helvetica" w:cs="Times New Roman"/>
          <w:kern w:val="0"/>
          <w14:ligatures w14:val="none"/>
        </w:rPr>
        <w:t>: Select if the client will file for Adjustment of Status (I-485).</w:t>
      </w:r>
    </w:p>
    <w:p w14:paraId="6923CF7E" w14:textId="4D00BBB9" w:rsidR="00822D85" w:rsidRDefault="00822D85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kern w:val="0"/>
          <w14:ligatures w14:val="none"/>
        </w:rPr>
        <w:t>3</w:t>
      </w:r>
      <w:r w:rsidRPr="00822D85">
        <w:rPr>
          <w:rFonts w:ascii="Helvetica" w:eastAsia="Times New Roman" w:hAnsi="Helvetica" w:cs="Times New Roman"/>
          <w:kern w:val="0"/>
          <w14:ligatures w14:val="none"/>
        </w:rPr>
        <w:t>: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Enter the foreign address of your client</w:t>
      </w:r>
      <w:r w:rsidR="004C1B17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10483D2F" w14:textId="77777777" w:rsidR="00D267F0" w:rsidRDefault="00822D85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kern w:val="0"/>
          <w14:ligatures w14:val="none"/>
        </w:rPr>
        <w:t>4</w:t>
      </w:r>
      <w:r w:rsidRPr="00822D85">
        <w:rPr>
          <w:rFonts w:ascii="Helvetica" w:eastAsia="Times New Roman" w:hAnsi="Helvetica" w:cs="Times New Roman"/>
          <w:kern w:val="0"/>
          <w14:ligatures w14:val="none"/>
        </w:rPr>
        <w:t>: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4C1B17" w:rsidRPr="004C1B17">
        <w:rPr>
          <w:rFonts w:ascii="Helvetica" w:eastAsia="Times New Roman" w:hAnsi="Helvetica" w:cs="Times New Roman"/>
          <w:kern w:val="0"/>
          <w14:ligatures w14:val="none"/>
        </w:rPr>
        <w:t xml:space="preserve">Enter your </w:t>
      </w:r>
      <w:r w:rsidR="004C1B17">
        <w:rPr>
          <w:rFonts w:ascii="Helvetica" w:eastAsia="Times New Roman" w:hAnsi="Helvetica" w:cs="Times New Roman"/>
          <w:kern w:val="0"/>
          <w14:ligatures w14:val="none"/>
        </w:rPr>
        <w:t xml:space="preserve">client’s </w:t>
      </w:r>
      <w:r w:rsidR="004C1B17" w:rsidRPr="004C1B17">
        <w:rPr>
          <w:rFonts w:ascii="Helvetica" w:eastAsia="Times New Roman" w:hAnsi="Helvetica" w:cs="Times New Roman"/>
          <w:kern w:val="0"/>
          <w14:ligatures w14:val="none"/>
        </w:rPr>
        <w:t xml:space="preserve">name written in your </w:t>
      </w:r>
      <w:r w:rsidR="004C1B17">
        <w:rPr>
          <w:rFonts w:ascii="Helvetica" w:eastAsia="Times New Roman" w:hAnsi="Helvetica" w:cs="Times New Roman"/>
          <w:kern w:val="0"/>
          <w14:ligatures w14:val="none"/>
        </w:rPr>
        <w:t xml:space="preserve">client’s </w:t>
      </w:r>
      <w:r w:rsidR="004C1B17" w:rsidRPr="004C1B17">
        <w:rPr>
          <w:rFonts w:ascii="Helvetica" w:eastAsia="Times New Roman" w:hAnsi="Helvetica" w:cs="Times New Roman"/>
          <w:kern w:val="0"/>
          <w14:ligatures w14:val="none"/>
        </w:rPr>
        <w:t xml:space="preserve">native alphabet if </w:t>
      </w:r>
      <w:r w:rsidR="00302F31">
        <w:rPr>
          <w:rFonts w:ascii="Helvetica" w:eastAsia="Times New Roman" w:hAnsi="Helvetica" w:cs="Times New Roman"/>
          <w:kern w:val="0"/>
          <w14:ligatures w14:val="none"/>
        </w:rPr>
        <w:t>their</w:t>
      </w:r>
      <w:r w:rsidR="004C1B17" w:rsidRPr="004C1B17">
        <w:rPr>
          <w:rFonts w:ascii="Helvetica" w:eastAsia="Times New Roman" w:hAnsi="Helvetica" w:cs="Times New Roman"/>
          <w:kern w:val="0"/>
          <w14:ligatures w14:val="none"/>
        </w:rPr>
        <w:t xml:space="preserve"> native alphabet is not written</w:t>
      </w:r>
      <w:r w:rsidR="004C1B17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4C1B17" w:rsidRPr="004C1B17">
        <w:rPr>
          <w:rFonts w:ascii="Helvetica" w:eastAsia="Times New Roman" w:hAnsi="Helvetica" w:cs="Times New Roman"/>
          <w:kern w:val="0"/>
          <w14:ligatures w14:val="none"/>
        </w:rPr>
        <w:t xml:space="preserve">with the Roman/Latin alphabet. </w:t>
      </w:r>
    </w:p>
    <w:p w14:paraId="03259CA9" w14:textId="77777777" w:rsidR="00D267F0" w:rsidRDefault="00D267F0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i/>
          <w:iCs/>
          <w:kern w:val="0"/>
          <w14:ligatures w14:val="none"/>
        </w:rPr>
      </w:pPr>
    </w:p>
    <w:p w14:paraId="34D8ED1F" w14:textId="3E5FFACF" w:rsidR="002D05D0" w:rsidRDefault="004C1B17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784EDC">
        <w:rPr>
          <w:rFonts w:ascii="Helvetica" w:eastAsia="Times New Roman" w:hAnsi="Helvetica" w:cs="Times New Roman"/>
          <w:i/>
          <w:iCs/>
          <w:kern w:val="0"/>
          <w14:ligatures w14:val="none"/>
        </w:rPr>
        <w:t>For example, languages such German, Spanish, and</w:t>
      </w:r>
      <w:r w:rsidRPr="00784EDC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 </w:t>
      </w:r>
      <w:r w:rsidRPr="00784EDC">
        <w:rPr>
          <w:rFonts w:ascii="Helvetica" w:eastAsia="Times New Roman" w:hAnsi="Helvetica" w:cs="Times New Roman"/>
          <w:i/>
          <w:iCs/>
          <w:kern w:val="0"/>
          <w14:ligatures w14:val="none"/>
        </w:rPr>
        <w:t>English are written with the Roman/Latin alphabet. Languages such as Chinese,</w:t>
      </w:r>
      <w:r w:rsidRPr="00784EDC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 </w:t>
      </w:r>
      <w:r w:rsidRPr="00784EDC">
        <w:rPr>
          <w:rFonts w:ascii="Helvetica" w:eastAsia="Times New Roman" w:hAnsi="Helvetica" w:cs="Times New Roman"/>
          <w:i/>
          <w:iCs/>
          <w:kern w:val="0"/>
          <w14:ligatures w14:val="none"/>
        </w:rPr>
        <w:t>Russian, and Nepali are not written with the Roman/Latin alphabet. If India is your</w:t>
      </w:r>
      <w:r w:rsidR="00302F31" w:rsidRPr="00784EDC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 client’s</w:t>
      </w:r>
      <w:r w:rsidRPr="00784EDC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 </w:t>
      </w:r>
      <w:r w:rsidRPr="00784EDC">
        <w:rPr>
          <w:rFonts w:ascii="Helvetica" w:eastAsia="Times New Roman" w:hAnsi="Helvetica" w:cs="Times New Roman"/>
          <w:i/>
          <w:iCs/>
          <w:kern w:val="0"/>
          <w14:ligatures w14:val="none"/>
        </w:rPr>
        <w:t>native country, you do not need to provide your</w:t>
      </w:r>
      <w:r w:rsidR="00E41848" w:rsidRPr="00784EDC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 client’s</w:t>
      </w:r>
      <w:r w:rsidRPr="00784EDC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 name in </w:t>
      </w:r>
      <w:r w:rsidR="00E41848" w:rsidRPr="00784EDC">
        <w:rPr>
          <w:rFonts w:ascii="Helvetica" w:eastAsia="Times New Roman" w:hAnsi="Helvetica" w:cs="Times New Roman"/>
          <w:i/>
          <w:iCs/>
          <w:kern w:val="0"/>
          <w14:ligatures w14:val="none"/>
        </w:rPr>
        <w:t>their</w:t>
      </w:r>
      <w:r w:rsidRPr="00784EDC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 native language, as</w:t>
      </w:r>
      <w:r w:rsidRPr="00784EDC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 </w:t>
      </w:r>
      <w:r w:rsidRPr="00784EDC">
        <w:rPr>
          <w:rFonts w:ascii="Helvetica" w:eastAsia="Times New Roman" w:hAnsi="Helvetica" w:cs="Times New Roman"/>
          <w:i/>
          <w:iCs/>
          <w:kern w:val="0"/>
          <w14:ligatures w14:val="none"/>
        </w:rPr>
        <w:t>English is an official language of India.</w:t>
      </w:r>
    </w:p>
    <w:p w14:paraId="16448A61" w14:textId="1D06CAD4" w:rsidR="00784EDC" w:rsidRDefault="00784EDC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kern w:val="0"/>
          <w14:ligatures w14:val="none"/>
        </w:rPr>
        <w:lastRenderedPageBreak/>
        <w:t>5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: </w:t>
      </w:r>
      <w:r w:rsidR="002D05D0" w:rsidRPr="002D05D0">
        <w:rPr>
          <w:rFonts w:ascii="Helvetica" w:eastAsia="Times New Roman" w:hAnsi="Helvetica" w:cs="Times New Roman"/>
          <w:kern w:val="0"/>
          <w14:ligatures w14:val="none"/>
        </w:rPr>
        <w:t xml:space="preserve">Enter your </w:t>
      </w:r>
      <w:r w:rsidR="00F643DF">
        <w:rPr>
          <w:rFonts w:ascii="Helvetica" w:eastAsia="Times New Roman" w:hAnsi="Helvetica" w:cs="Times New Roman"/>
          <w:kern w:val="0"/>
          <w14:ligatures w14:val="none"/>
        </w:rPr>
        <w:t xml:space="preserve">client’s </w:t>
      </w:r>
      <w:r w:rsidR="002D05D0" w:rsidRPr="002D05D0">
        <w:rPr>
          <w:rFonts w:ascii="Helvetica" w:eastAsia="Times New Roman" w:hAnsi="Helvetica" w:cs="Times New Roman"/>
          <w:kern w:val="0"/>
          <w14:ligatures w14:val="none"/>
        </w:rPr>
        <w:t xml:space="preserve">foreign address written in your </w:t>
      </w:r>
      <w:r w:rsidR="00F643DF">
        <w:rPr>
          <w:rFonts w:ascii="Helvetica" w:eastAsia="Times New Roman" w:hAnsi="Helvetica" w:cs="Times New Roman"/>
          <w:kern w:val="0"/>
          <w14:ligatures w14:val="none"/>
        </w:rPr>
        <w:t xml:space="preserve">client’s </w:t>
      </w:r>
      <w:r w:rsidR="002D05D0" w:rsidRPr="002D05D0">
        <w:rPr>
          <w:rFonts w:ascii="Helvetica" w:eastAsia="Times New Roman" w:hAnsi="Helvetica" w:cs="Times New Roman"/>
          <w:kern w:val="0"/>
          <w14:ligatures w14:val="none"/>
        </w:rPr>
        <w:t xml:space="preserve">native alphabet if </w:t>
      </w:r>
      <w:r w:rsidR="00BA08B9">
        <w:rPr>
          <w:rFonts w:ascii="Helvetica" w:eastAsia="Times New Roman" w:hAnsi="Helvetica" w:cs="Times New Roman"/>
          <w:kern w:val="0"/>
          <w14:ligatures w14:val="none"/>
        </w:rPr>
        <w:t>their</w:t>
      </w:r>
      <w:r w:rsidR="002D05D0" w:rsidRPr="002D05D0">
        <w:rPr>
          <w:rFonts w:ascii="Helvetica" w:eastAsia="Times New Roman" w:hAnsi="Helvetica" w:cs="Times New Roman"/>
          <w:kern w:val="0"/>
          <w14:ligatures w14:val="none"/>
        </w:rPr>
        <w:t xml:space="preserve"> native alphabet is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2D05D0" w:rsidRPr="002D05D0">
        <w:rPr>
          <w:rFonts w:ascii="Helvetica" w:eastAsia="Times New Roman" w:hAnsi="Helvetica" w:cs="Times New Roman"/>
          <w:kern w:val="0"/>
          <w14:ligatures w14:val="none"/>
        </w:rPr>
        <w:t>not written with the Roman/Latin alphabet.</w:t>
      </w:r>
    </w:p>
    <w:p w14:paraId="68500534" w14:textId="3AE5BAB4" w:rsidR="00784EDC" w:rsidRDefault="00784EDC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kern w:val="0"/>
          <w14:ligatures w14:val="none"/>
        </w:rPr>
        <w:t>6</w:t>
      </w:r>
      <w:r w:rsidRPr="00784EDC">
        <w:rPr>
          <w:rFonts w:ascii="Helvetica" w:eastAsia="Times New Roman" w:hAnsi="Helvetica" w:cs="Times New Roman"/>
          <w:kern w:val="0"/>
          <w14:ligatures w14:val="none"/>
        </w:rPr>
        <w:t>: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2D05D0" w:rsidRPr="002D05D0">
        <w:rPr>
          <w:rFonts w:ascii="Helvetica" w:eastAsia="Times New Roman" w:hAnsi="Helvetica" w:cs="Times New Roman"/>
          <w:kern w:val="0"/>
          <w14:ligatures w14:val="none"/>
        </w:rPr>
        <w:t xml:space="preserve">If you are submitting other petitions </w:t>
      </w:r>
      <w:r w:rsidR="00B522F8">
        <w:rPr>
          <w:rFonts w:ascii="Helvetica" w:eastAsia="Times New Roman" w:hAnsi="Helvetica" w:cs="Times New Roman"/>
          <w:kern w:val="0"/>
          <w14:ligatures w14:val="none"/>
        </w:rPr>
        <w:t xml:space="preserve">for your client </w:t>
      </w:r>
      <w:r w:rsidR="002D05D0" w:rsidRPr="002D05D0">
        <w:rPr>
          <w:rFonts w:ascii="Helvetica" w:eastAsia="Times New Roman" w:hAnsi="Helvetica" w:cs="Times New Roman"/>
          <w:kern w:val="0"/>
          <w14:ligatures w14:val="none"/>
        </w:rPr>
        <w:t>at the same time as the I-140, check “Yes” and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2D05D0" w:rsidRPr="002D05D0">
        <w:rPr>
          <w:rFonts w:ascii="Helvetica" w:eastAsia="Times New Roman" w:hAnsi="Helvetica" w:cs="Times New Roman"/>
          <w:kern w:val="0"/>
          <w14:ligatures w14:val="none"/>
        </w:rPr>
        <w:t>then place an “X” next to the forms you are submitting. If you are not submitting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2D05D0" w:rsidRPr="002D05D0">
        <w:rPr>
          <w:rFonts w:ascii="Helvetica" w:eastAsia="Times New Roman" w:hAnsi="Helvetica" w:cs="Times New Roman"/>
          <w:kern w:val="0"/>
          <w14:ligatures w14:val="none"/>
        </w:rPr>
        <w:t xml:space="preserve">petitions </w:t>
      </w:r>
      <w:r w:rsidR="00F643DF">
        <w:rPr>
          <w:rFonts w:ascii="Helvetica" w:eastAsia="Times New Roman" w:hAnsi="Helvetica" w:cs="Times New Roman"/>
          <w:kern w:val="0"/>
          <w14:ligatures w14:val="none"/>
        </w:rPr>
        <w:t xml:space="preserve">for your client </w:t>
      </w:r>
      <w:r w:rsidR="002D05D0" w:rsidRPr="002D05D0">
        <w:rPr>
          <w:rFonts w:ascii="Helvetica" w:eastAsia="Times New Roman" w:hAnsi="Helvetica" w:cs="Times New Roman"/>
          <w:kern w:val="0"/>
          <w14:ligatures w14:val="none"/>
        </w:rPr>
        <w:t xml:space="preserve">other than the I-140 </w:t>
      </w:r>
      <w:proofErr w:type="gramStart"/>
      <w:r w:rsidR="002D05D0" w:rsidRPr="002D05D0">
        <w:rPr>
          <w:rFonts w:ascii="Helvetica" w:eastAsia="Times New Roman" w:hAnsi="Helvetica" w:cs="Times New Roman"/>
          <w:kern w:val="0"/>
          <w14:ligatures w14:val="none"/>
        </w:rPr>
        <w:t>at this time</w:t>
      </w:r>
      <w:proofErr w:type="gramEnd"/>
      <w:r w:rsidR="002D05D0" w:rsidRPr="002D05D0">
        <w:rPr>
          <w:rFonts w:ascii="Helvetica" w:eastAsia="Times New Roman" w:hAnsi="Helvetica" w:cs="Times New Roman"/>
          <w:kern w:val="0"/>
          <w14:ligatures w14:val="none"/>
        </w:rPr>
        <w:t>, check “No” and go to question 7.</w:t>
      </w:r>
    </w:p>
    <w:p w14:paraId="3A5178B8" w14:textId="2BA99BBD" w:rsidR="006A1250" w:rsidRDefault="006A1250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kern w:val="0"/>
          <w14:ligatures w14:val="none"/>
        </w:rPr>
        <w:t>7</w:t>
      </w:r>
      <w:r w:rsidRPr="006A1250">
        <w:rPr>
          <w:rFonts w:ascii="Helvetica" w:eastAsia="Times New Roman" w:hAnsi="Helvetica" w:cs="Times New Roman"/>
          <w:kern w:val="0"/>
          <w14:ligatures w14:val="none"/>
        </w:rPr>
        <w:t>: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2D05D0" w:rsidRPr="002D05D0">
        <w:rPr>
          <w:rFonts w:ascii="Helvetica" w:eastAsia="Times New Roman" w:hAnsi="Helvetica" w:cs="Times New Roman"/>
          <w:kern w:val="0"/>
          <w14:ligatures w14:val="none"/>
        </w:rPr>
        <w:t>"Removal proceedings" refer to the process of deportation. If you</w:t>
      </w:r>
      <w:r w:rsidR="00886450">
        <w:rPr>
          <w:rFonts w:ascii="Helvetica" w:eastAsia="Times New Roman" w:hAnsi="Helvetica" w:cs="Times New Roman"/>
          <w:kern w:val="0"/>
          <w14:ligatures w14:val="none"/>
        </w:rPr>
        <w:t>r client</w:t>
      </w:r>
      <w:r w:rsidR="002D05D0" w:rsidRPr="002D05D0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886450">
        <w:rPr>
          <w:rFonts w:ascii="Helvetica" w:eastAsia="Times New Roman" w:hAnsi="Helvetica" w:cs="Times New Roman"/>
          <w:kern w:val="0"/>
          <w14:ligatures w14:val="none"/>
        </w:rPr>
        <w:t>is</w:t>
      </w:r>
      <w:r w:rsidR="002D05D0" w:rsidRPr="002D05D0">
        <w:rPr>
          <w:rFonts w:ascii="Helvetica" w:eastAsia="Times New Roman" w:hAnsi="Helvetica" w:cs="Times New Roman"/>
          <w:kern w:val="0"/>
          <w14:ligatures w14:val="none"/>
        </w:rPr>
        <w:t xml:space="preserve"> not in the process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2D05D0" w:rsidRPr="002D05D0">
        <w:rPr>
          <w:rFonts w:ascii="Helvetica" w:eastAsia="Times New Roman" w:hAnsi="Helvetica" w:cs="Times New Roman"/>
          <w:kern w:val="0"/>
          <w14:ligatures w14:val="none"/>
        </w:rPr>
        <w:t>of being deported, then you may answer "No".</w:t>
      </w:r>
    </w:p>
    <w:p w14:paraId="65CED3A5" w14:textId="04929D5A" w:rsidR="002D05D0" w:rsidRDefault="006A1250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kern w:val="0"/>
          <w14:ligatures w14:val="none"/>
        </w:rPr>
        <w:t>8</w:t>
      </w:r>
      <w:r w:rsidRPr="006A1250">
        <w:rPr>
          <w:rFonts w:ascii="Helvetica" w:eastAsia="Times New Roman" w:hAnsi="Helvetica" w:cs="Times New Roman"/>
          <w:kern w:val="0"/>
          <w14:ligatures w14:val="none"/>
        </w:rPr>
        <w:t>: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2D05D0" w:rsidRPr="002D05D0">
        <w:rPr>
          <w:rFonts w:ascii="Helvetica" w:eastAsia="Times New Roman" w:hAnsi="Helvetica" w:cs="Times New Roman"/>
          <w:kern w:val="0"/>
          <w14:ligatures w14:val="none"/>
        </w:rPr>
        <w:t>Answer “No” unless an immigrant visa petition has previously been filed on your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886450">
        <w:rPr>
          <w:rFonts w:ascii="Helvetica" w:eastAsia="Times New Roman" w:hAnsi="Helvetica" w:cs="Times New Roman"/>
          <w:kern w:val="0"/>
          <w14:ligatures w14:val="none"/>
        </w:rPr>
        <w:t xml:space="preserve">client’s </w:t>
      </w:r>
      <w:r w:rsidR="002D05D0" w:rsidRPr="002D05D0">
        <w:rPr>
          <w:rFonts w:ascii="Helvetica" w:eastAsia="Times New Roman" w:hAnsi="Helvetica" w:cs="Times New Roman"/>
          <w:kern w:val="0"/>
          <w14:ligatures w14:val="none"/>
        </w:rPr>
        <w:t>behalf, i.e. I-140, I-485, or I-130. If an immigrant visa petition has previously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2D05D0" w:rsidRPr="002D05D0">
        <w:rPr>
          <w:rFonts w:ascii="Helvetica" w:eastAsia="Times New Roman" w:hAnsi="Helvetica" w:cs="Times New Roman"/>
          <w:kern w:val="0"/>
          <w14:ligatures w14:val="none"/>
        </w:rPr>
        <w:t xml:space="preserve">been filed on your </w:t>
      </w:r>
      <w:r w:rsidR="00122BB5">
        <w:rPr>
          <w:rFonts w:ascii="Helvetica" w:eastAsia="Times New Roman" w:hAnsi="Helvetica" w:cs="Times New Roman"/>
          <w:kern w:val="0"/>
          <w14:ligatures w14:val="none"/>
        </w:rPr>
        <w:t xml:space="preserve">client’s </w:t>
      </w:r>
      <w:r w:rsidR="002D05D0" w:rsidRPr="002D05D0">
        <w:rPr>
          <w:rFonts w:ascii="Helvetica" w:eastAsia="Times New Roman" w:hAnsi="Helvetica" w:cs="Times New Roman"/>
          <w:kern w:val="0"/>
          <w14:ligatures w14:val="none"/>
        </w:rPr>
        <w:t>behalf, please provide the case number, office location, date of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2D05D0" w:rsidRPr="002D05D0">
        <w:rPr>
          <w:rFonts w:ascii="Helvetica" w:eastAsia="Times New Roman" w:hAnsi="Helvetica" w:cs="Times New Roman"/>
          <w:kern w:val="0"/>
          <w14:ligatures w14:val="none"/>
        </w:rPr>
        <w:t>decision, and disposition of the decision in Part 11.</w:t>
      </w:r>
    </w:p>
    <w:p w14:paraId="349B71A7" w14:textId="30A65A29" w:rsidR="006A1250" w:rsidRDefault="00996CF8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kern w:val="0"/>
          <w14:ligatures w14:val="none"/>
        </w:rPr>
        <w:t>9</w:t>
      </w:r>
      <w:r w:rsidRPr="00996CF8">
        <w:rPr>
          <w:rFonts w:ascii="Helvetica" w:eastAsia="Times New Roman" w:hAnsi="Helvetica" w:cs="Times New Roman"/>
          <w:kern w:val="0"/>
          <w14:ligatures w14:val="none"/>
        </w:rPr>
        <w:t>: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Answer “No”</w:t>
      </w:r>
    </w:p>
    <w:p w14:paraId="6A0BC266" w14:textId="2193B60B" w:rsidR="00996CF8" w:rsidRPr="002D05D0" w:rsidRDefault="00996CF8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kern w:val="0"/>
          <w14:ligatures w14:val="none"/>
        </w:rPr>
        <w:t>10</w:t>
      </w:r>
      <w:r w:rsidRPr="00996CF8">
        <w:rPr>
          <w:rFonts w:ascii="Helvetica" w:eastAsia="Times New Roman" w:hAnsi="Helvetica" w:cs="Times New Roman"/>
          <w:kern w:val="0"/>
          <w14:ligatures w14:val="none"/>
        </w:rPr>
        <w:t>: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Answer “No”</w:t>
      </w:r>
    </w:p>
    <w:p w14:paraId="0B700A71" w14:textId="77777777" w:rsidR="003F0D70" w:rsidRPr="003F0D70" w:rsidRDefault="003F0D70" w:rsidP="00310E9D">
      <w:p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t>Part 5: Additional Information About the Petitioner</w:t>
      </w:r>
    </w:p>
    <w:p w14:paraId="644D44E6" w14:textId="77777777" w:rsidR="003F0D70" w:rsidRPr="003F0D70" w:rsidRDefault="003F0D70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t>1.a-1.c</w:t>
      </w:r>
      <w:r w:rsidRPr="003F0D70">
        <w:rPr>
          <w:rFonts w:ascii="Helvetica" w:eastAsia="Times New Roman" w:hAnsi="Helvetica" w:cs="Times New Roman"/>
          <w:kern w:val="0"/>
          <w14:ligatures w14:val="none"/>
        </w:rPr>
        <w:t>: Select employer, self-petitioner, or other.</w:t>
      </w:r>
    </w:p>
    <w:p w14:paraId="03592012" w14:textId="5E53D8DB" w:rsidR="003F0D70" w:rsidRDefault="003F0D70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t>2-</w:t>
      </w:r>
      <w:r w:rsidR="00CB01BB">
        <w:rPr>
          <w:rFonts w:ascii="Helvetica" w:eastAsia="Times New Roman" w:hAnsi="Helvetica" w:cs="Times New Roman"/>
          <w:b/>
          <w:bCs/>
          <w:kern w:val="0"/>
          <w14:ligatures w14:val="none"/>
        </w:rPr>
        <w:t>10</w:t>
      </w:r>
      <w:r w:rsidRPr="003F0D70">
        <w:rPr>
          <w:rFonts w:ascii="Helvetica" w:eastAsia="Times New Roman" w:hAnsi="Helvetica" w:cs="Times New Roman"/>
          <w:kern w:val="0"/>
          <w14:ligatures w14:val="none"/>
        </w:rPr>
        <w:t>: If an employer is filing, provide business details.</w:t>
      </w:r>
    </w:p>
    <w:p w14:paraId="3D36A2C6" w14:textId="488922EA" w:rsidR="00CB01BB" w:rsidRPr="003F0D70" w:rsidRDefault="00CB01BB" w:rsidP="00310E9D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10E9D">
        <w:rPr>
          <w:rFonts w:ascii="Helvetica" w:eastAsia="Times New Roman" w:hAnsi="Helvetica" w:cs="Times New Roman"/>
          <w:b/>
          <w:bCs/>
          <w:kern w:val="0"/>
          <w14:ligatures w14:val="none"/>
        </w:rPr>
        <w:t>11</w:t>
      </w:r>
      <w:r w:rsidR="007E0018" w:rsidRPr="00310E9D">
        <w:rPr>
          <w:rFonts w:ascii="Helvetica" w:eastAsia="Times New Roman" w:hAnsi="Helvetica" w:cs="Times New Roman"/>
          <w:b/>
          <w:bCs/>
          <w:kern w:val="0"/>
          <w14:ligatures w14:val="none"/>
        </w:rPr>
        <w:t>-12:</w:t>
      </w:r>
      <w:r w:rsidR="007E0018">
        <w:rPr>
          <w:rFonts w:ascii="Helvetica" w:eastAsia="Times New Roman" w:hAnsi="Helvetica" w:cs="Times New Roman"/>
          <w:kern w:val="0"/>
          <w14:ligatures w14:val="none"/>
        </w:rPr>
        <w:t xml:space="preserve"> Complete this section if your client is self-petitioning.</w:t>
      </w:r>
    </w:p>
    <w:p w14:paraId="3BF8D885" w14:textId="4E49D1BD" w:rsidR="003F0D70" w:rsidRPr="003F0D70" w:rsidRDefault="003F0D70" w:rsidP="00310E9D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54972A33" w14:textId="77777777" w:rsidR="003F0D70" w:rsidRPr="003F0D70" w:rsidRDefault="003F0D70" w:rsidP="00310E9D">
      <w:p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t>Part 6: Basic Information About the Proposed Employment</w:t>
      </w:r>
    </w:p>
    <w:p w14:paraId="2E2E9ECC" w14:textId="16803F73" w:rsidR="00D71090" w:rsidRDefault="003F0D70" w:rsidP="00027A27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t>1</w:t>
      </w:r>
      <w:r w:rsidR="00D71090">
        <w:rPr>
          <w:rFonts w:ascii="Helvetica" w:eastAsia="Times New Roman" w:hAnsi="Helvetica" w:cs="Times New Roman"/>
          <w:b/>
          <w:bCs/>
          <w:kern w:val="0"/>
          <w14:ligatures w14:val="none"/>
        </w:rPr>
        <w:t xml:space="preserve">: </w:t>
      </w:r>
      <w:r w:rsidR="00D71090" w:rsidRPr="00D71090">
        <w:rPr>
          <w:rFonts w:ascii="Helvetica" w:eastAsia="Times New Roman" w:hAnsi="Helvetica" w:cs="Times New Roman"/>
          <w:kern w:val="0"/>
          <w14:ligatures w14:val="none"/>
        </w:rPr>
        <w:t>Enter your clients job title</w:t>
      </w:r>
    </w:p>
    <w:p w14:paraId="379FC7B6" w14:textId="77777777" w:rsidR="00A65F79" w:rsidRDefault="00494D60" w:rsidP="00027A27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i/>
          <w:iCs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kern w:val="0"/>
          <w14:ligatures w14:val="none"/>
        </w:rPr>
        <w:t>2: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Enter your clients SOC </w:t>
      </w:r>
      <w:r w:rsidR="00D57DA5">
        <w:rPr>
          <w:rFonts w:ascii="Helvetica" w:eastAsia="Times New Roman" w:hAnsi="Helvetica" w:cs="Times New Roman"/>
          <w:kern w:val="0"/>
          <w14:ligatures w14:val="none"/>
        </w:rPr>
        <w:t>code.</w:t>
      </w:r>
      <w:r w:rsidR="00D57DA5" w:rsidRPr="00027A27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 </w:t>
      </w:r>
    </w:p>
    <w:p w14:paraId="04F17664" w14:textId="77777777" w:rsidR="00A65F79" w:rsidRDefault="00A65F79" w:rsidP="00027A27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i/>
          <w:iCs/>
          <w:kern w:val="0"/>
          <w14:ligatures w14:val="none"/>
        </w:rPr>
      </w:pPr>
    </w:p>
    <w:p w14:paraId="1B84D703" w14:textId="07BD51A2" w:rsidR="00D57DA5" w:rsidRPr="00027A27" w:rsidRDefault="00D57DA5" w:rsidP="00027A27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i/>
          <w:iCs/>
          <w:kern w:val="0"/>
          <w14:ligatures w14:val="none"/>
        </w:rPr>
      </w:pPr>
      <w:r w:rsidRPr="00027A27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You can search for the SOC Code for your </w:t>
      </w:r>
      <w:r w:rsidR="00D664CF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client’s </w:t>
      </w:r>
      <w:r w:rsidRPr="00027A27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job title </w:t>
      </w:r>
      <w:r w:rsidR="00D664CF">
        <w:rPr>
          <w:rFonts w:ascii="Helvetica" w:eastAsia="Times New Roman" w:hAnsi="Helvetica" w:cs="Times New Roman"/>
          <w:i/>
          <w:iCs/>
          <w:kern w:val="0"/>
          <w14:ligatures w14:val="none"/>
        </w:rPr>
        <w:t>using this</w:t>
      </w:r>
      <w:r w:rsidRPr="00027A27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 link: </w:t>
      </w:r>
      <w:hyperlink r:id="rId8" w:history="1">
        <w:r w:rsidR="00D664CF" w:rsidRPr="00393E2B">
          <w:rPr>
            <w:rStyle w:val="Hyperlink"/>
            <w:rFonts w:ascii="Helvetica" w:eastAsia="Times New Roman" w:hAnsi="Helvetica" w:cs="Times New Roman"/>
            <w:i/>
            <w:iCs/>
            <w:kern w:val="0"/>
            <w14:ligatures w14:val="none"/>
          </w:rPr>
          <w:t>https://www.bls.gov</w:t>
        </w:r>
      </w:hyperlink>
      <w:r w:rsidR="00D664CF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 </w:t>
      </w:r>
      <w:r w:rsidRPr="00027A27">
        <w:rPr>
          <w:rFonts w:ascii="Helvetica" w:eastAsia="Times New Roman" w:hAnsi="Helvetica" w:cs="Times New Roman"/>
          <w:i/>
          <w:iCs/>
          <w:kern w:val="0"/>
          <w14:ligatures w14:val="none"/>
        </w:rPr>
        <w:t>. If you cannot find an</w:t>
      </w:r>
      <w:r w:rsidRPr="00027A27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 </w:t>
      </w:r>
      <w:r w:rsidRPr="00027A27">
        <w:rPr>
          <w:rFonts w:ascii="Helvetica" w:eastAsia="Times New Roman" w:hAnsi="Helvetica" w:cs="Times New Roman"/>
          <w:i/>
          <w:iCs/>
          <w:kern w:val="0"/>
          <w14:ligatures w14:val="none"/>
        </w:rPr>
        <w:t>SOC Code that exactly matches the job title</w:t>
      </w:r>
      <w:r w:rsidR="000361FB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 of your client</w:t>
      </w:r>
      <w:r w:rsidRPr="00027A27">
        <w:rPr>
          <w:rFonts w:ascii="Helvetica" w:eastAsia="Times New Roman" w:hAnsi="Helvetica" w:cs="Times New Roman"/>
          <w:i/>
          <w:iCs/>
          <w:kern w:val="0"/>
          <w14:ligatures w14:val="none"/>
        </w:rPr>
        <w:t>, please find the one that is the closest.</w:t>
      </w:r>
    </w:p>
    <w:p w14:paraId="50AD9709" w14:textId="1E2D2285" w:rsidR="00D57DA5" w:rsidRDefault="00D57DA5" w:rsidP="00027A27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i/>
          <w:iCs/>
          <w:kern w:val="0"/>
          <w14:ligatures w14:val="none"/>
        </w:rPr>
      </w:pPr>
      <w:r w:rsidRPr="00027A27">
        <w:rPr>
          <w:rFonts w:ascii="Helvetica" w:eastAsia="Times New Roman" w:hAnsi="Helvetica" w:cs="Times New Roman"/>
          <w:i/>
          <w:iCs/>
          <w:kern w:val="0"/>
          <w14:ligatures w14:val="none"/>
        </w:rPr>
        <w:t>Please note that the SOC Code that you provide</w:t>
      </w:r>
      <w:r w:rsidR="00A766F5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 for your client</w:t>
      </w:r>
      <w:r w:rsidRPr="00027A27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 will be what the USCIS will use to</w:t>
      </w:r>
      <w:r w:rsidRPr="00027A27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 </w:t>
      </w:r>
      <w:r w:rsidRPr="00027A27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determine </w:t>
      </w:r>
      <w:proofErr w:type="gramStart"/>
      <w:r w:rsidRPr="00027A27">
        <w:rPr>
          <w:rFonts w:ascii="Helvetica" w:eastAsia="Times New Roman" w:hAnsi="Helvetica" w:cs="Times New Roman"/>
          <w:i/>
          <w:iCs/>
          <w:kern w:val="0"/>
          <w14:ligatures w14:val="none"/>
        </w:rPr>
        <w:t>whether or not</w:t>
      </w:r>
      <w:proofErr w:type="gramEnd"/>
      <w:r w:rsidRPr="00027A27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 </w:t>
      </w:r>
      <w:r w:rsidR="00A766F5">
        <w:rPr>
          <w:rFonts w:ascii="Helvetica" w:eastAsia="Times New Roman" w:hAnsi="Helvetica" w:cs="Times New Roman"/>
          <w:i/>
          <w:iCs/>
          <w:kern w:val="0"/>
          <w14:ligatures w14:val="none"/>
        </w:rPr>
        <w:t>they</w:t>
      </w:r>
      <w:r w:rsidRPr="00027A27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 have continued to work in </w:t>
      </w:r>
      <w:r w:rsidR="00A766F5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their </w:t>
      </w:r>
      <w:r w:rsidRPr="00027A27">
        <w:rPr>
          <w:rFonts w:ascii="Helvetica" w:eastAsia="Times New Roman" w:hAnsi="Helvetica" w:cs="Times New Roman"/>
          <w:i/>
          <w:iCs/>
          <w:kern w:val="0"/>
          <w14:ligatures w14:val="none"/>
        </w:rPr>
        <w:t>field of expertise at the</w:t>
      </w:r>
      <w:r w:rsidRPr="00027A27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 </w:t>
      </w:r>
      <w:r w:rsidRPr="00027A27">
        <w:rPr>
          <w:rFonts w:ascii="Helvetica" w:eastAsia="Times New Roman" w:hAnsi="Helvetica" w:cs="Times New Roman"/>
          <w:i/>
          <w:iCs/>
          <w:kern w:val="0"/>
          <w14:ligatures w14:val="none"/>
        </w:rPr>
        <w:t>I-485 or Immigrant Visa processing stage.</w:t>
      </w:r>
    </w:p>
    <w:p w14:paraId="419CD5DA" w14:textId="77777777" w:rsidR="00A65F79" w:rsidRPr="00027A27" w:rsidRDefault="00A65F79" w:rsidP="00027A27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i/>
          <w:iCs/>
          <w:kern w:val="0"/>
          <w14:ligatures w14:val="none"/>
        </w:rPr>
      </w:pPr>
    </w:p>
    <w:p w14:paraId="6F838066" w14:textId="4CBF292B" w:rsidR="00985DC8" w:rsidRDefault="00985DC8" w:rsidP="00027A27">
      <w:pPr>
        <w:spacing w:after="0" w:line="276" w:lineRule="auto"/>
        <w:ind w:firstLine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027A27">
        <w:rPr>
          <w:rFonts w:ascii="Helvetica" w:eastAsia="Times New Roman" w:hAnsi="Helvetica" w:cs="Times New Roman"/>
          <w:b/>
          <w:bCs/>
          <w:kern w:val="0"/>
          <w14:ligatures w14:val="none"/>
        </w:rPr>
        <w:t>3: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D57DA5" w:rsidRPr="00D57DA5">
        <w:rPr>
          <w:rFonts w:ascii="Helvetica" w:eastAsia="Times New Roman" w:hAnsi="Helvetica" w:cs="Times New Roman"/>
          <w:kern w:val="0"/>
          <w14:ligatures w14:val="none"/>
        </w:rPr>
        <w:t>Write a brief description of the duties performed</w:t>
      </w:r>
      <w:r w:rsidR="00FA0B07">
        <w:rPr>
          <w:rFonts w:ascii="Helvetica" w:eastAsia="Times New Roman" w:hAnsi="Helvetica" w:cs="Times New Roman"/>
          <w:kern w:val="0"/>
          <w14:ligatures w14:val="none"/>
        </w:rPr>
        <w:t xml:space="preserve"> by your client</w:t>
      </w:r>
      <w:r w:rsidR="00D57DA5" w:rsidRPr="00D57DA5">
        <w:rPr>
          <w:rFonts w:ascii="Helvetica" w:eastAsia="Times New Roman" w:hAnsi="Helvetica" w:cs="Times New Roman"/>
          <w:kern w:val="0"/>
          <w14:ligatures w14:val="none"/>
        </w:rPr>
        <w:t xml:space="preserve"> in </w:t>
      </w:r>
      <w:r w:rsidR="00FA0B07">
        <w:rPr>
          <w:rFonts w:ascii="Helvetica" w:eastAsia="Times New Roman" w:hAnsi="Helvetica" w:cs="Times New Roman"/>
          <w:kern w:val="0"/>
          <w14:ligatures w14:val="none"/>
        </w:rPr>
        <w:t>their</w:t>
      </w:r>
      <w:r w:rsidR="00D57DA5" w:rsidRPr="00D57DA5">
        <w:rPr>
          <w:rFonts w:ascii="Helvetica" w:eastAsia="Times New Roman" w:hAnsi="Helvetica" w:cs="Times New Roman"/>
          <w:kern w:val="0"/>
          <w14:ligatures w14:val="none"/>
        </w:rPr>
        <w:t xml:space="preserve"> job</w:t>
      </w:r>
    </w:p>
    <w:p w14:paraId="35C2CC23" w14:textId="72D6E11F" w:rsidR="00D57DA5" w:rsidRPr="00D57DA5" w:rsidRDefault="00985DC8" w:rsidP="00027A27">
      <w:pPr>
        <w:spacing w:after="0" w:line="276" w:lineRule="auto"/>
        <w:ind w:firstLine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027A27">
        <w:rPr>
          <w:rFonts w:ascii="Helvetica" w:eastAsia="Times New Roman" w:hAnsi="Helvetica" w:cs="Times New Roman"/>
          <w:b/>
          <w:bCs/>
          <w:kern w:val="0"/>
          <w14:ligatures w14:val="none"/>
        </w:rPr>
        <w:t>4: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D57DA5" w:rsidRPr="00D57DA5">
        <w:rPr>
          <w:rFonts w:ascii="Helvetica" w:eastAsia="Times New Roman" w:hAnsi="Helvetica" w:cs="Times New Roman"/>
          <w:kern w:val="0"/>
          <w14:ligatures w14:val="none"/>
        </w:rPr>
        <w:t>Indicate whether it is full-time; if “No,” complete 5. If “Yes,” go to 6.</w:t>
      </w:r>
    </w:p>
    <w:p w14:paraId="090D4903" w14:textId="709790BC" w:rsidR="00D57DA5" w:rsidRPr="00D57DA5" w:rsidRDefault="00985DC8" w:rsidP="00027A27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027A27">
        <w:rPr>
          <w:rFonts w:ascii="Helvetica" w:eastAsia="Times New Roman" w:hAnsi="Helvetica" w:cs="Times New Roman"/>
          <w:b/>
          <w:bCs/>
          <w:kern w:val="0"/>
          <w14:ligatures w14:val="none"/>
        </w:rPr>
        <w:lastRenderedPageBreak/>
        <w:t>5: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D57DA5" w:rsidRPr="00D57DA5">
        <w:rPr>
          <w:rFonts w:ascii="Helvetica" w:eastAsia="Times New Roman" w:hAnsi="Helvetica" w:cs="Times New Roman"/>
          <w:kern w:val="0"/>
          <w14:ligatures w14:val="none"/>
        </w:rPr>
        <w:t>Only answer if the job is not a full-time position (less than 35 hours per week). If it is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D57DA5" w:rsidRPr="00D57DA5">
        <w:rPr>
          <w:rFonts w:ascii="Helvetica" w:eastAsia="Times New Roman" w:hAnsi="Helvetica" w:cs="Times New Roman"/>
          <w:kern w:val="0"/>
          <w14:ligatures w14:val="none"/>
        </w:rPr>
        <w:t>not, then enter the number of hours per week worked.</w:t>
      </w:r>
    </w:p>
    <w:p w14:paraId="5DB6B95A" w14:textId="3229881B" w:rsidR="00D57DA5" w:rsidRPr="00D57DA5" w:rsidRDefault="00985DC8" w:rsidP="00E85F65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027A27">
        <w:rPr>
          <w:rFonts w:ascii="Helvetica" w:eastAsia="Times New Roman" w:hAnsi="Helvetica" w:cs="Times New Roman"/>
          <w:b/>
          <w:bCs/>
          <w:kern w:val="0"/>
          <w14:ligatures w14:val="none"/>
        </w:rPr>
        <w:t>6: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D57DA5" w:rsidRPr="00D57DA5">
        <w:rPr>
          <w:rFonts w:ascii="Helvetica" w:eastAsia="Times New Roman" w:hAnsi="Helvetica" w:cs="Times New Roman"/>
          <w:kern w:val="0"/>
          <w14:ligatures w14:val="none"/>
        </w:rPr>
        <w:t>Select “Yes” if the job has no fixed termination date. Otherwise, select “No.”</w:t>
      </w:r>
    </w:p>
    <w:p w14:paraId="45F1938D" w14:textId="0414E4E6" w:rsidR="00D57DA5" w:rsidRPr="00D57DA5" w:rsidRDefault="00985DC8" w:rsidP="00E85F65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F2221C">
        <w:rPr>
          <w:rFonts w:ascii="Helvetica" w:eastAsia="Times New Roman" w:hAnsi="Helvetica" w:cs="Times New Roman"/>
          <w:b/>
          <w:bCs/>
          <w:kern w:val="0"/>
          <w14:ligatures w14:val="none"/>
        </w:rPr>
        <w:t>7: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D57DA5" w:rsidRPr="00D57DA5">
        <w:rPr>
          <w:rFonts w:ascii="Helvetica" w:eastAsia="Times New Roman" w:hAnsi="Helvetica" w:cs="Times New Roman"/>
          <w:kern w:val="0"/>
          <w14:ligatures w14:val="none"/>
        </w:rPr>
        <w:t>Indicate if this is a new position (hired less than 6 months ago)</w:t>
      </w:r>
    </w:p>
    <w:p w14:paraId="5FB66A9A" w14:textId="13FD93E1" w:rsidR="00D57DA5" w:rsidRPr="00D57DA5" w:rsidRDefault="00985DC8" w:rsidP="00E85F65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F2221C">
        <w:rPr>
          <w:rFonts w:ascii="Helvetica" w:eastAsia="Times New Roman" w:hAnsi="Helvetica" w:cs="Times New Roman"/>
          <w:b/>
          <w:bCs/>
          <w:kern w:val="0"/>
          <w14:ligatures w14:val="none"/>
        </w:rPr>
        <w:t>8: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D57DA5" w:rsidRPr="00D57DA5">
        <w:rPr>
          <w:rFonts w:ascii="Helvetica" w:eastAsia="Times New Roman" w:hAnsi="Helvetica" w:cs="Times New Roman"/>
          <w:kern w:val="0"/>
          <w14:ligatures w14:val="none"/>
        </w:rPr>
        <w:t>Enter your wage and specify if the wage is per hour, week, month, or year</w:t>
      </w:r>
    </w:p>
    <w:p w14:paraId="141F23C6" w14:textId="5BE7809E" w:rsidR="004A00F8" w:rsidRPr="00D71090" w:rsidRDefault="00985DC8" w:rsidP="00E85F65">
      <w:pPr>
        <w:spacing w:after="0" w:line="276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F2221C">
        <w:rPr>
          <w:rFonts w:ascii="Helvetica" w:eastAsia="Times New Roman" w:hAnsi="Helvetica" w:cs="Times New Roman"/>
          <w:b/>
          <w:bCs/>
          <w:kern w:val="0"/>
          <w14:ligatures w14:val="none"/>
        </w:rPr>
        <w:t>9: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D57DA5" w:rsidRPr="00D57DA5">
        <w:rPr>
          <w:rFonts w:ascii="Helvetica" w:eastAsia="Times New Roman" w:hAnsi="Helvetica" w:cs="Times New Roman"/>
          <w:kern w:val="0"/>
          <w14:ligatures w14:val="none"/>
        </w:rPr>
        <w:t>Enter the address of your worksite location.</w:t>
      </w:r>
    </w:p>
    <w:p w14:paraId="28C0DEE6" w14:textId="4254B9EF" w:rsidR="003F0D70" w:rsidRPr="003F0D70" w:rsidRDefault="003F0D70" w:rsidP="00E85F65">
      <w:p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0A33DE39" w14:textId="77777777" w:rsidR="003F0D70" w:rsidRPr="003F0D70" w:rsidRDefault="003F0D70" w:rsidP="00E85F65">
      <w:p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F0D70">
        <w:rPr>
          <w:rFonts w:ascii="Helvetica" w:eastAsia="Times New Roman" w:hAnsi="Helvetica" w:cs="Times New Roman"/>
          <w:b/>
          <w:bCs/>
          <w:kern w:val="0"/>
          <w14:ligatures w14:val="none"/>
        </w:rPr>
        <w:t>Part 7: Information About the Beneficiary’s Family</w:t>
      </w:r>
    </w:p>
    <w:p w14:paraId="2E9B9719" w14:textId="6F703556" w:rsidR="00BC27CA" w:rsidRDefault="00675713" w:rsidP="00E85F65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675713">
        <w:rPr>
          <w:rFonts w:ascii="Helvetica" w:eastAsia="Times New Roman" w:hAnsi="Helvetica" w:cs="Times New Roman"/>
          <w:kern w:val="0"/>
          <w14:ligatures w14:val="none"/>
        </w:rPr>
        <w:t>Please include information about spouse and all children under the age of 21</w:t>
      </w:r>
      <w:r w:rsidR="00E354E5">
        <w:rPr>
          <w:rFonts w:ascii="Helvetica" w:eastAsia="Times New Roman" w:hAnsi="Helvetica" w:cs="Times New Roman"/>
          <w:kern w:val="0"/>
          <w14:ligatures w14:val="none"/>
        </w:rPr>
        <w:t xml:space="preserve"> of your </w:t>
      </w:r>
      <w:r w:rsidR="008D6AE1">
        <w:rPr>
          <w:rFonts w:ascii="Helvetica" w:eastAsia="Times New Roman" w:hAnsi="Helvetica" w:cs="Times New Roman"/>
          <w:kern w:val="0"/>
          <w14:ligatures w14:val="none"/>
        </w:rPr>
        <w:t>clients</w:t>
      </w:r>
      <w:r w:rsidRPr="00675713">
        <w:rPr>
          <w:rFonts w:ascii="Helvetica" w:eastAsia="Times New Roman" w:hAnsi="Helvetica" w:cs="Times New Roman"/>
          <w:kern w:val="0"/>
          <w14:ligatures w14:val="none"/>
        </w:rPr>
        <w:t xml:space="preserve"> not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Pr="00675713">
        <w:rPr>
          <w:rFonts w:ascii="Helvetica" w:eastAsia="Times New Roman" w:hAnsi="Helvetica" w:cs="Times New Roman"/>
          <w:kern w:val="0"/>
          <w14:ligatures w14:val="none"/>
        </w:rPr>
        <w:t>only children born outside of the US. If you</w:t>
      </w:r>
      <w:r w:rsidR="00E354E5">
        <w:rPr>
          <w:rFonts w:ascii="Helvetica" w:eastAsia="Times New Roman" w:hAnsi="Helvetica" w:cs="Times New Roman"/>
          <w:kern w:val="0"/>
          <w14:ligatures w14:val="none"/>
        </w:rPr>
        <w:t>r client</w:t>
      </w:r>
      <w:r w:rsidRPr="00675713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5D01A8" w:rsidRPr="00675713">
        <w:rPr>
          <w:rFonts w:ascii="Helvetica" w:eastAsia="Times New Roman" w:hAnsi="Helvetica" w:cs="Times New Roman"/>
          <w:kern w:val="0"/>
          <w14:ligatures w14:val="none"/>
        </w:rPr>
        <w:t>has</w:t>
      </w:r>
      <w:r w:rsidRPr="00675713">
        <w:rPr>
          <w:rFonts w:ascii="Helvetica" w:eastAsia="Times New Roman" w:hAnsi="Helvetica" w:cs="Times New Roman"/>
          <w:kern w:val="0"/>
          <w14:ligatures w14:val="none"/>
        </w:rPr>
        <w:t xml:space="preserve"> no dependents, leave this part blank</w:t>
      </w:r>
      <w:r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0FCF2689" w14:textId="77777777" w:rsidR="00C76C11" w:rsidRPr="00C76C11" w:rsidRDefault="00C76C11" w:rsidP="00E85F65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C76C11">
        <w:rPr>
          <w:rFonts w:ascii="Helvetica" w:eastAsia="Times New Roman" w:hAnsi="Helvetica" w:cs="Times New Roman"/>
          <w:kern w:val="0"/>
          <w14:ligatures w14:val="none"/>
        </w:rPr>
        <w:t>If the person listed will be filing an I-485 for adjustment of status, please answer “yes” to</w:t>
      </w:r>
    </w:p>
    <w:p w14:paraId="19060B6C" w14:textId="77777777" w:rsidR="00C76C11" w:rsidRPr="00C76C11" w:rsidRDefault="00C76C11" w:rsidP="00E85F65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C76C11">
        <w:rPr>
          <w:rFonts w:ascii="Helvetica" w:eastAsia="Times New Roman" w:hAnsi="Helvetica" w:cs="Times New Roman"/>
          <w:kern w:val="0"/>
          <w14:ligatures w14:val="none"/>
        </w:rPr>
        <w:t>the question “Applying for Adjustment of Status?” and “no” to the question “Applying for</w:t>
      </w:r>
    </w:p>
    <w:p w14:paraId="17F0E3D0" w14:textId="77777777" w:rsidR="00C76C11" w:rsidRPr="00C76C11" w:rsidRDefault="00C76C11" w:rsidP="00E85F65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C76C11">
        <w:rPr>
          <w:rFonts w:ascii="Helvetica" w:eastAsia="Times New Roman" w:hAnsi="Helvetica" w:cs="Times New Roman"/>
          <w:kern w:val="0"/>
          <w14:ligatures w14:val="none"/>
        </w:rPr>
        <w:t>a Visa Abroad?” If the person listed will apply at a U.S. Department of State consulate</w:t>
      </w:r>
    </w:p>
    <w:p w14:paraId="0F60512C" w14:textId="3112B241" w:rsidR="00C76C11" w:rsidRPr="00C76C11" w:rsidRDefault="00C76C11" w:rsidP="00E85F65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C76C11">
        <w:rPr>
          <w:rFonts w:ascii="Helvetica" w:eastAsia="Times New Roman" w:hAnsi="Helvetica" w:cs="Times New Roman"/>
          <w:kern w:val="0"/>
          <w14:ligatures w14:val="none"/>
        </w:rPr>
        <w:t xml:space="preserve">abroad for an immigrant visa </w:t>
      </w:r>
      <w:r w:rsidR="005D01A8" w:rsidRPr="00C76C11">
        <w:rPr>
          <w:rFonts w:ascii="Helvetica" w:eastAsia="Times New Roman" w:hAnsi="Helvetica" w:cs="Times New Roman"/>
          <w:kern w:val="0"/>
          <w14:ligatures w14:val="none"/>
        </w:rPr>
        <w:t>to</w:t>
      </w:r>
      <w:r w:rsidRPr="00C76C11">
        <w:rPr>
          <w:rFonts w:ascii="Helvetica" w:eastAsia="Times New Roman" w:hAnsi="Helvetica" w:cs="Times New Roman"/>
          <w:kern w:val="0"/>
          <w14:ligatures w14:val="none"/>
        </w:rPr>
        <w:t xml:space="preserve"> come to the United States and be admitted as a</w:t>
      </w:r>
    </w:p>
    <w:p w14:paraId="7D16B7B5" w14:textId="4C189309" w:rsidR="00C76C11" w:rsidRPr="00C76C11" w:rsidRDefault="00C76C11" w:rsidP="00E85F65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C76C11">
        <w:rPr>
          <w:rFonts w:ascii="Helvetica" w:eastAsia="Times New Roman" w:hAnsi="Helvetica" w:cs="Times New Roman"/>
          <w:kern w:val="0"/>
          <w14:ligatures w14:val="none"/>
        </w:rPr>
        <w:t>permanent resident, please answer “no” to the question “Applying for Adjustment of</w:t>
      </w:r>
      <w:r w:rsidR="00E85F65">
        <w:rPr>
          <w:rFonts w:ascii="Helvetica" w:eastAsia="Times New Roman" w:hAnsi="Helvetica" w:cs="Times New Roman"/>
          <w:kern w:val="0"/>
          <w14:ligatures w14:val="none"/>
        </w:rPr>
        <w:t xml:space="preserve"> Status”? and “yes” to the question “Applying for a Visa </w:t>
      </w:r>
      <w:r w:rsidR="008D6AE1">
        <w:rPr>
          <w:rFonts w:ascii="Helvetica" w:eastAsia="Times New Roman" w:hAnsi="Helvetica" w:cs="Times New Roman"/>
          <w:kern w:val="0"/>
          <w14:ligatures w14:val="none"/>
        </w:rPr>
        <w:t>Abroad</w:t>
      </w:r>
      <w:r w:rsidR="00E85F65">
        <w:rPr>
          <w:rFonts w:ascii="Helvetica" w:eastAsia="Times New Roman" w:hAnsi="Helvetica" w:cs="Times New Roman"/>
          <w:kern w:val="0"/>
          <w14:ligatures w14:val="none"/>
        </w:rPr>
        <w:t xml:space="preserve">?”. </w:t>
      </w:r>
    </w:p>
    <w:p w14:paraId="4206753B" w14:textId="7E93D600" w:rsidR="003F0D70" w:rsidRDefault="003F0D70" w:rsidP="00E85F65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5ADA279B" w14:textId="77777777" w:rsidR="00FF7DCE" w:rsidRPr="00FF7DCE" w:rsidRDefault="00FF7DCE" w:rsidP="00FF7DCE">
      <w:pPr>
        <w:spacing w:after="0" w:line="276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  <w:r w:rsidRPr="00FF7DCE">
        <w:rPr>
          <w:rFonts w:ascii="Helvetica" w:eastAsia="Times New Roman" w:hAnsi="Helvetica" w:cs="Times New Roman"/>
          <w:b/>
          <w:bCs/>
          <w:kern w:val="0"/>
          <w14:ligatures w14:val="none"/>
        </w:rPr>
        <w:t>Part 8: Signature of Petitioner</w:t>
      </w:r>
    </w:p>
    <w:p w14:paraId="7E2E3913" w14:textId="77777777" w:rsidR="00FF7DCE" w:rsidRPr="00FF7DCE" w:rsidRDefault="00FF7DCE" w:rsidP="00FF7DCE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FF7DCE">
        <w:rPr>
          <w:rFonts w:ascii="Helvetica" w:eastAsia="Times New Roman" w:hAnsi="Helvetica" w:cs="Times New Roman"/>
          <w:kern w:val="0"/>
          <w14:ligatures w14:val="none"/>
        </w:rPr>
        <w:t>Please complete items 1.a.-</w:t>
      </w:r>
      <w:proofErr w:type="gramStart"/>
      <w:r w:rsidRPr="00FF7DCE">
        <w:rPr>
          <w:rFonts w:ascii="Helvetica" w:eastAsia="Times New Roman" w:hAnsi="Helvetica" w:cs="Times New Roman"/>
          <w:kern w:val="0"/>
          <w14:ligatures w14:val="none"/>
        </w:rPr>
        <w:t>1.b.</w:t>
      </w:r>
      <w:proofErr w:type="gramEnd"/>
      <w:r w:rsidRPr="00FF7DCE">
        <w:rPr>
          <w:rFonts w:ascii="Helvetica" w:eastAsia="Times New Roman" w:hAnsi="Helvetica" w:cs="Times New Roman"/>
          <w:kern w:val="0"/>
          <w14:ligatures w14:val="none"/>
        </w:rPr>
        <w:t xml:space="preserve"> and 3.-5., then hand-sign and date in items 6.a.-6.b.</w:t>
      </w:r>
    </w:p>
    <w:p w14:paraId="6BFCC7B8" w14:textId="77777777" w:rsidR="00FF7DCE" w:rsidRDefault="00FF7DCE" w:rsidP="00FF7DCE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03D5AEA5" w14:textId="489089A1" w:rsidR="00FF7DCE" w:rsidRPr="00FF7DCE" w:rsidRDefault="00FF7DCE" w:rsidP="00FF7DCE">
      <w:pPr>
        <w:spacing w:after="0" w:line="276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  <w:r w:rsidRPr="00FF7DCE">
        <w:rPr>
          <w:rFonts w:ascii="Helvetica" w:eastAsia="Times New Roman" w:hAnsi="Helvetica" w:cs="Times New Roman"/>
          <w:b/>
          <w:bCs/>
          <w:kern w:val="0"/>
          <w14:ligatures w14:val="none"/>
        </w:rPr>
        <w:t>Part 9: Interpreter’s information</w:t>
      </w:r>
    </w:p>
    <w:p w14:paraId="3799A6CA" w14:textId="77777777" w:rsidR="00FF7DCE" w:rsidRPr="00FF7DCE" w:rsidRDefault="00FF7DCE" w:rsidP="00FF7DCE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FF7DCE">
        <w:rPr>
          <w:rFonts w:ascii="Helvetica" w:eastAsia="Times New Roman" w:hAnsi="Helvetica" w:cs="Times New Roman"/>
          <w:kern w:val="0"/>
          <w14:ligatures w14:val="none"/>
        </w:rPr>
        <w:t>Please only fill this section if you required an interpreter. Otherwise, please leave it</w:t>
      </w:r>
    </w:p>
    <w:p w14:paraId="1CA06BBA" w14:textId="77777777" w:rsidR="00FF7DCE" w:rsidRDefault="00FF7DCE" w:rsidP="00FF7DCE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FF7DCE">
        <w:rPr>
          <w:rFonts w:ascii="Helvetica" w:eastAsia="Times New Roman" w:hAnsi="Helvetica" w:cs="Times New Roman"/>
          <w:kern w:val="0"/>
          <w14:ligatures w14:val="none"/>
        </w:rPr>
        <w:t>blank.</w:t>
      </w:r>
    </w:p>
    <w:p w14:paraId="5B021D94" w14:textId="77777777" w:rsidR="00FF7DCE" w:rsidRPr="00FF7DCE" w:rsidRDefault="00FF7DCE" w:rsidP="00FF7DCE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515177F7" w14:textId="77777777" w:rsidR="00FF7DCE" w:rsidRPr="00FF7DCE" w:rsidRDefault="00FF7DCE" w:rsidP="00FF7DCE">
      <w:pPr>
        <w:spacing w:after="0" w:line="276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  <w:r w:rsidRPr="00FF7DCE">
        <w:rPr>
          <w:rFonts w:ascii="Helvetica" w:eastAsia="Times New Roman" w:hAnsi="Helvetica" w:cs="Times New Roman"/>
          <w:b/>
          <w:bCs/>
          <w:kern w:val="0"/>
          <w14:ligatures w14:val="none"/>
        </w:rPr>
        <w:t>Part 10: Additional Information:</w:t>
      </w:r>
    </w:p>
    <w:p w14:paraId="3D741DD1" w14:textId="5791F6D2" w:rsidR="00FF7DCE" w:rsidRDefault="00C84AE6" w:rsidP="00FF7DCE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>
        <w:rPr>
          <w:rFonts w:ascii="Helvetica" w:eastAsia="Times New Roman" w:hAnsi="Helvetica" w:cs="Times New Roman"/>
          <w:kern w:val="0"/>
          <w14:ligatures w14:val="none"/>
        </w:rPr>
        <w:t>Leave this blank</w:t>
      </w:r>
      <w:r w:rsidR="00FF7DCE" w:rsidRPr="00FF7DCE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5585879A" w14:textId="77777777" w:rsidR="00FF7DCE" w:rsidRPr="00FF7DCE" w:rsidRDefault="00FF7DCE" w:rsidP="00FF7DCE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2AA8A1A9" w14:textId="77777777" w:rsidR="00FF7DCE" w:rsidRPr="00FF7DCE" w:rsidRDefault="00FF7DCE" w:rsidP="00FF7DCE">
      <w:pPr>
        <w:spacing w:after="0" w:line="276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  <w:r w:rsidRPr="00FF7DCE">
        <w:rPr>
          <w:rFonts w:ascii="Helvetica" w:eastAsia="Times New Roman" w:hAnsi="Helvetica" w:cs="Times New Roman"/>
          <w:b/>
          <w:bCs/>
          <w:kern w:val="0"/>
          <w14:ligatures w14:val="none"/>
        </w:rPr>
        <w:t>Part 11: Additional Information:</w:t>
      </w:r>
    </w:p>
    <w:p w14:paraId="224E95DB" w14:textId="77777777" w:rsidR="00FF7DCE" w:rsidRPr="00FF7DCE" w:rsidRDefault="00FF7DCE" w:rsidP="00FF7DCE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FF7DCE">
        <w:rPr>
          <w:rFonts w:ascii="Helvetica" w:eastAsia="Times New Roman" w:hAnsi="Helvetica" w:cs="Times New Roman"/>
          <w:kern w:val="0"/>
          <w14:ligatures w14:val="none"/>
        </w:rPr>
        <w:t>Please leave this part blank unless you require additional space within the petition to fill</w:t>
      </w:r>
    </w:p>
    <w:p w14:paraId="2AFF2BC5" w14:textId="1DB5E760" w:rsidR="005D01A8" w:rsidRPr="003F0D70" w:rsidRDefault="00FF7DCE" w:rsidP="00EF50D2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FF7DCE">
        <w:rPr>
          <w:rFonts w:ascii="Helvetica" w:eastAsia="Times New Roman" w:hAnsi="Helvetica" w:cs="Times New Roman"/>
          <w:kern w:val="0"/>
          <w14:ligatures w14:val="none"/>
        </w:rPr>
        <w:t>out the information</w:t>
      </w:r>
    </w:p>
    <w:p w14:paraId="358E4214" w14:textId="77777777" w:rsidR="00E4066F" w:rsidRPr="00F56D71" w:rsidRDefault="00E4066F" w:rsidP="00310E9D">
      <w:pPr>
        <w:pStyle w:val="p1"/>
        <w:spacing w:line="276" w:lineRule="auto"/>
        <w:jc w:val="both"/>
      </w:pPr>
    </w:p>
    <w:sectPr w:rsidR="00E4066F" w:rsidRPr="00F56D71" w:rsidSect="00564F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187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FEAB4" w14:textId="77777777" w:rsidR="003F0D70" w:rsidRDefault="003F0D70" w:rsidP="00E11102">
      <w:pPr>
        <w:spacing w:after="0" w:line="240" w:lineRule="auto"/>
      </w:pPr>
      <w:r>
        <w:separator/>
      </w:r>
    </w:p>
  </w:endnote>
  <w:endnote w:type="continuationSeparator" w:id="0">
    <w:p w14:paraId="3A3201C6" w14:textId="77777777" w:rsidR="003F0D70" w:rsidRDefault="003F0D70" w:rsidP="00E11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annada">
    <w:panose1 w:val="020B0502040504020204"/>
    <w:charset w:val="00"/>
    <w:family w:val="swiss"/>
    <w:pitch w:val="variable"/>
    <w:sig w:usb0="80408003" w:usb1="0000204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119555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414352" w14:textId="77777777" w:rsidR="00E4066F" w:rsidRDefault="00E4066F" w:rsidP="0073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C06FE6" w14:textId="77777777" w:rsidR="00E4066F" w:rsidRDefault="00E406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257438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B6A96B" w14:textId="77777777" w:rsidR="00E4066F" w:rsidRDefault="00E4066F" w:rsidP="0073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8E222C" w14:textId="77777777" w:rsidR="00E4066F" w:rsidRDefault="00E406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1987D" w14:textId="77777777" w:rsidR="0047431E" w:rsidRDefault="00474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93083" w14:textId="77777777" w:rsidR="003F0D70" w:rsidRDefault="003F0D70" w:rsidP="00E11102">
      <w:pPr>
        <w:spacing w:after="0" w:line="240" w:lineRule="auto"/>
      </w:pPr>
      <w:r>
        <w:separator/>
      </w:r>
    </w:p>
  </w:footnote>
  <w:footnote w:type="continuationSeparator" w:id="0">
    <w:p w14:paraId="77535044" w14:textId="77777777" w:rsidR="003F0D70" w:rsidRDefault="003F0D70" w:rsidP="00E11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228A6" w14:textId="77777777" w:rsidR="0047431E" w:rsidRDefault="0005669F">
    <w:pPr>
      <w:pStyle w:val="Header"/>
    </w:pPr>
    <w:r>
      <w:rPr>
        <w:noProof/>
      </w:rPr>
    </w:r>
    <w:r w:rsidR="0005669F">
      <w:rPr>
        <w:noProof/>
      </w:rPr>
      <w:pict w14:anchorId="22A288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83751" o:spid="_x0000_s1026" type="#_x0000_t136" alt="" style="position:absolute;margin-left:0;margin-top:0;width:604.8pt;height:5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fill opacity=".5"/>
          <v:textpath style="font-family:&quot;Helvetica&quot;;font-size:1pt" string="Proprietary Informa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7DCC0" w14:textId="77777777" w:rsidR="00E11102" w:rsidRDefault="0005669F">
    <w:pPr>
      <w:pStyle w:val="Header"/>
    </w:pPr>
    <w:r>
      <w:rPr>
        <w:noProof/>
      </w:rPr>
    </w:r>
    <w:r w:rsidR="0005669F">
      <w:rPr>
        <w:noProof/>
      </w:rPr>
      <w:pict w14:anchorId="7B5D58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83752" o:spid="_x0000_s1027" type="#_x0000_t136" alt="" style="position:absolute;margin-left:0;margin-top:0;width:604.8pt;height:5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fill opacity=".5"/>
          <v:textpath style="font-family:&quot;Helvetica&quot;;font-size:1pt" string="Proprietary Information"/>
          <w10:wrap anchorx="margin" anchory="margin"/>
        </v:shape>
      </w:pict>
    </w:r>
    <w:r w:rsidR="00E4066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F55BC7" wp14:editId="32CEE3AB">
              <wp:simplePos x="0" y="0"/>
              <wp:positionH relativeFrom="column">
                <wp:posOffset>-956310</wp:posOffset>
              </wp:positionH>
              <wp:positionV relativeFrom="paragraph">
                <wp:posOffset>40984</wp:posOffset>
              </wp:positionV>
              <wp:extent cx="8041005" cy="0"/>
              <wp:effectExtent l="0" t="12700" r="36195" b="25400"/>
              <wp:wrapNone/>
              <wp:docPr id="175251472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4100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2943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8B088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3pt,3.25pt" to="557.85pt,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" strokecolor="#02943f" strokeweight="3pt">
              <v:stroke joinstyle="miter"/>
            </v:line>
          </w:pict>
        </mc:Fallback>
      </mc:AlternateContent>
    </w:r>
    <w:r w:rsidR="00E4066F">
      <w:rPr>
        <w:noProof/>
      </w:rPr>
      <w:drawing>
        <wp:anchor distT="0" distB="0" distL="114300" distR="114300" simplePos="0" relativeHeight="251661312" behindDoc="0" locked="0" layoutInCell="1" allowOverlap="1" wp14:anchorId="4600F30F" wp14:editId="2D795B6B">
          <wp:simplePos x="0" y="0"/>
          <wp:positionH relativeFrom="column">
            <wp:posOffset>-111683</wp:posOffset>
          </wp:positionH>
          <wp:positionV relativeFrom="paragraph">
            <wp:posOffset>-1052830</wp:posOffset>
          </wp:positionV>
          <wp:extent cx="2457450" cy="852805"/>
          <wp:effectExtent l="0" t="0" r="0" b="0"/>
          <wp:wrapThrough wrapText="bothSides">
            <wp:wrapPolygon edited="0">
              <wp:start x="447" y="965"/>
              <wp:lineTo x="447" y="19622"/>
              <wp:lineTo x="21433" y="19622"/>
              <wp:lineTo x="21433" y="965"/>
              <wp:lineTo x="447" y="965"/>
            </wp:wrapPolygon>
          </wp:wrapThrough>
          <wp:docPr id="1124849516" name="Picture 3" descr="A green and white sig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4849516" name="Picture 3" descr="A green and white sign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80" b="29045"/>
                  <a:stretch/>
                </pic:blipFill>
                <pic:spPr bwMode="auto">
                  <a:xfrm>
                    <a:off x="0" y="0"/>
                    <a:ext cx="2457450" cy="8528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066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B4F0F6" wp14:editId="6F8CE614">
              <wp:simplePos x="0" y="0"/>
              <wp:positionH relativeFrom="column">
                <wp:posOffset>3704590</wp:posOffset>
              </wp:positionH>
              <wp:positionV relativeFrom="paragraph">
                <wp:posOffset>-999781</wp:posOffset>
              </wp:positionV>
              <wp:extent cx="2348230" cy="887095"/>
              <wp:effectExtent l="0" t="0" r="0" b="0"/>
              <wp:wrapNone/>
              <wp:docPr id="11037727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8230" cy="887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5CE5E1" w14:textId="77777777" w:rsidR="00E4066F" w:rsidRPr="00752E0C" w:rsidRDefault="00564FEA" w:rsidP="00E4066F">
                          <w:pPr>
                            <w:spacing w:after="0"/>
                            <w:jc w:val="right"/>
                            <w:rPr>
                              <w:rFonts w:ascii="Helvetica" w:eastAsia="Malgun Gothic" w:hAnsi="Helvetica" w:cs="Noto Sans Kannada"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752E0C">
                            <w:rPr>
                              <w:rFonts w:ascii="Helvetica" w:eastAsia="Malgun Gothic" w:hAnsi="Helvetica" w:cs="Noto Sans Kannada"/>
                              <w:color w:val="FFFFFF" w:themeColor="background1"/>
                              <w:sz w:val="21"/>
                              <w:szCs w:val="21"/>
                            </w:rPr>
                            <w:t xml:space="preserve">Overland Park, 66223 Kansas </w:t>
                          </w:r>
                        </w:p>
                        <w:p w14:paraId="0AEBDDC8" w14:textId="77777777" w:rsidR="00E4066F" w:rsidRPr="00752E0C" w:rsidRDefault="00E11102" w:rsidP="00E4066F">
                          <w:pPr>
                            <w:spacing w:after="0"/>
                            <w:jc w:val="right"/>
                            <w:rPr>
                              <w:rFonts w:ascii="Helvetica" w:eastAsia="Malgun Gothic" w:hAnsi="Helvetica" w:cs="Noto Sans Kannada"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752E0C">
                            <w:rPr>
                              <w:rFonts w:ascii="Helvetica" w:eastAsia="Malgun Gothic" w:hAnsi="Helvetica" w:cs="Noto Sans Kannada"/>
                              <w:color w:val="FFFFFF" w:themeColor="background1"/>
                              <w:sz w:val="21"/>
                              <w:szCs w:val="21"/>
                            </w:rPr>
                            <w:t>+1 (913) 385 3029</w:t>
                          </w:r>
                          <w:r w:rsidR="00564FEA" w:rsidRPr="00752E0C">
                            <w:rPr>
                              <w:rFonts w:ascii="Helvetica" w:eastAsia="Malgun Gothic" w:hAnsi="Helvetica" w:cs="Noto Sans Kannad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</w:t>
                          </w:r>
                        </w:p>
                        <w:p w14:paraId="15A7EA7F" w14:textId="77777777" w:rsidR="00E4066F" w:rsidRPr="00752E0C" w:rsidRDefault="00E4066F" w:rsidP="00E4066F">
                          <w:pPr>
                            <w:spacing w:after="0"/>
                            <w:jc w:val="right"/>
                            <w:rPr>
                              <w:rFonts w:ascii="Helvetica" w:eastAsia="Malgun Gothic" w:hAnsi="Helvetica" w:cs="Noto Sans Kannad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hyperlink r:id="rId2" w:history="1">
                            <w:r w:rsidRPr="00752E0C">
                              <w:rPr>
                                <w:rStyle w:val="Hyperlink"/>
                                <w:rFonts w:ascii="Helvetica" w:eastAsia="Malgun Gothic" w:hAnsi="Helvetica" w:cs="Noto Sans Kannada"/>
                                <w:color w:val="FFFFFF" w:themeColor="background1"/>
                                <w:sz w:val="21"/>
                                <w:szCs w:val="21"/>
                              </w:rPr>
                              <w:t>info@greenpathimmigrationllc.com</w:t>
                            </w:r>
                          </w:hyperlink>
                          <w:r w:rsidR="00564FEA" w:rsidRPr="00752E0C">
                            <w:rPr>
                              <w:rFonts w:ascii="Helvetica" w:eastAsia="Malgun Gothic" w:hAnsi="Helvetica" w:cs="Noto Sans Kannad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 </w:t>
                          </w:r>
                        </w:p>
                        <w:p w14:paraId="65DBBD63" w14:textId="77777777" w:rsidR="00E11102" w:rsidRPr="00752E0C" w:rsidRDefault="00564FEA" w:rsidP="00E4066F">
                          <w:pPr>
                            <w:spacing w:after="0"/>
                            <w:jc w:val="right"/>
                            <w:rPr>
                              <w:rFonts w:ascii="Helvetica" w:eastAsia="Malgun Gothic" w:hAnsi="Helvetica" w:cs="Noto Sans Kannada"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752E0C">
                            <w:rPr>
                              <w:rFonts w:ascii="Helvetica" w:eastAsia="Malgun Gothic" w:hAnsi="Helvetica" w:cs="Noto Sans Kannad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</w:rPr>
                            <w:t xml:space="preserve"> </w:t>
                          </w:r>
                          <w:hyperlink r:id="rId3" w:history="1">
                            <w:r w:rsidRPr="00752E0C">
                              <w:rPr>
                                <w:rStyle w:val="Hyperlink"/>
                                <w:rFonts w:ascii="Helvetica" w:eastAsia="Malgun Gothic" w:hAnsi="Helvetica" w:cs="Noto Sans Kannada"/>
                                <w:color w:val="FFFFFF" w:themeColor="background1"/>
                                <w:sz w:val="21"/>
                                <w:szCs w:val="21"/>
                              </w:rPr>
                              <w:t>www.greenpathimmigrationllc.com</w:t>
                            </w:r>
                          </w:hyperlink>
                          <w:r w:rsidRPr="00752E0C">
                            <w:rPr>
                              <w:rFonts w:ascii="Helvetica" w:eastAsia="Malgun Gothic" w:hAnsi="Helvetica" w:cs="Noto Sans Kannad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B4F0F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291.7pt;margin-top:-78.7pt;width:184.9pt;height:6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" filled="f" stroked="f" strokeweight=".5pt">
              <v:textbox>
                <w:txbxContent>
                  <w:p w14:paraId="545CE5E1" w14:textId="77777777" w:rsidR="00E4066F" w:rsidRPr="00752E0C" w:rsidRDefault="00564FEA" w:rsidP="00E4066F">
                    <w:pPr>
                      <w:spacing w:after="0"/>
                      <w:jc w:val="right"/>
                      <w:rPr>
                        <w:rFonts w:ascii="Helvetica" w:eastAsia="Malgun Gothic" w:hAnsi="Helvetica" w:cs="Noto Sans Kannada"/>
                        <w:color w:val="FFFFFF" w:themeColor="background1"/>
                        <w:sz w:val="21"/>
                        <w:szCs w:val="21"/>
                      </w:rPr>
                    </w:pPr>
                    <w:r w:rsidRPr="00752E0C">
                      <w:rPr>
                        <w:rFonts w:ascii="Helvetica" w:eastAsia="Malgun Gothic" w:hAnsi="Helvetica" w:cs="Noto Sans Kannada"/>
                        <w:color w:val="FFFFFF" w:themeColor="background1"/>
                        <w:sz w:val="21"/>
                        <w:szCs w:val="21"/>
                      </w:rPr>
                      <w:t xml:space="preserve">Overland Park, 66223 Kansas </w:t>
                    </w:r>
                  </w:p>
                  <w:p w14:paraId="0AEBDDC8" w14:textId="77777777" w:rsidR="00E4066F" w:rsidRPr="00752E0C" w:rsidRDefault="00E11102" w:rsidP="00E4066F">
                    <w:pPr>
                      <w:spacing w:after="0"/>
                      <w:jc w:val="right"/>
                      <w:rPr>
                        <w:rFonts w:ascii="Helvetica" w:eastAsia="Malgun Gothic" w:hAnsi="Helvetica" w:cs="Noto Sans Kannada"/>
                        <w:color w:val="FFFFFF" w:themeColor="background1"/>
                        <w:sz w:val="21"/>
                        <w:szCs w:val="21"/>
                      </w:rPr>
                    </w:pPr>
                    <w:r w:rsidRPr="00752E0C">
                      <w:rPr>
                        <w:rFonts w:ascii="Helvetica" w:eastAsia="Malgun Gothic" w:hAnsi="Helvetica" w:cs="Noto Sans Kannada"/>
                        <w:color w:val="FFFFFF" w:themeColor="background1"/>
                        <w:sz w:val="21"/>
                        <w:szCs w:val="21"/>
                      </w:rPr>
                      <w:t>+1 (913) 385 3029</w:t>
                    </w:r>
                    <w:r w:rsidR="00564FEA" w:rsidRPr="00752E0C">
                      <w:rPr>
                        <w:rFonts w:ascii="Helvetica" w:eastAsia="Malgun Gothic" w:hAnsi="Helvetica" w:cs="Noto Sans Kannada"/>
                        <w:color w:val="FFFFFF" w:themeColor="background1"/>
                        <w:sz w:val="21"/>
                        <w:szCs w:val="21"/>
                      </w:rPr>
                      <w:t xml:space="preserve"> </w:t>
                    </w:r>
                  </w:p>
                  <w:p w14:paraId="15A7EA7F" w14:textId="77777777" w:rsidR="00E4066F" w:rsidRPr="00752E0C" w:rsidRDefault="00E4066F" w:rsidP="00E4066F">
                    <w:pPr>
                      <w:spacing w:after="0"/>
                      <w:jc w:val="right"/>
                      <w:rPr>
                        <w:rFonts w:ascii="Helvetica" w:eastAsia="Malgun Gothic" w:hAnsi="Helvetica" w:cs="Noto Sans Kannada"/>
                        <w:b/>
                        <w:bCs/>
                        <w:color w:val="FFFFFF" w:themeColor="background1"/>
                        <w:sz w:val="21"/>
                        <w:szCs w:val="21"/>
                      </w:rPr>
                    </w:pPr>
                    <w:hyperlink r:id="rId4" w:history="1">
                      <w:r w:rsidRPr="00752E0C">
                        <w:rPr>
                          <w:rStyle w:val="Hyperlink"/>
                          <w:rFonts w:ascii="Helvetica" w:eastAsia="Malgun Gothic" w:hAnsi="Helvetica" w:cs="Noto Sans Kannada"/>
                          <w:color w:val="FFFFFF" w:themeColor="background1"/>
                          <w:sz w:val="21"/>
                          <w:szCs w:val="21"/>
                        </w:rPr>
                        <w:t>info@greenpathimmigrationllc.com</w:t>
                      </w:r>
                    </w:hyperlink>
                    <w:r w:rsidR="00564FEA" w:rsidRPr="00752E0C">
                      <w:rPr>
                        <w:rFonts w:ascii="Helvetica" w:eastAsia="Malgun Gothic" w:hAnsi="Helvetica" w:cs="Noto Sans Kannada"/>
                        <w:color w:val="FFFFFF" w:themeColor="background1"/>
                        <w:sz w:val="21"/>
                        <w:szCs w:val="21"/>
                      </w:rPr>
                      <w:t xml:space="preserve">  </w:t>
                    </w:r>
                  </w:p>
                  <w:p w14:paraId="65DBBD63" w14:textId="77777777" w:rsidR="00E11102" w:rsidRPr="00752E0C" w:rsidRDefault="00564FEA" w:rsidP="00E4066F">
                    <w:pPr>
                      <w:spacing w:after="0"/>
                      <w:jc w:val="right"/>
                      <w:rPr>
                        <w:rFonts w:ascii="Helvetica" w:eastAsia="Malgun Gothic" w:hAnsi="Helvetica" w:cs="Noto Sans Kannada"/>
                        <w:color w:val="FFFFFF" w:themeColor="background1"/>
                        <w:sz w:val="21"/>
                        <w:szCs w:val="21"/>
                      </w:rPr>
                    </w:pPr>
                    <w:r w:rsidRPr="00752E0C">
                      <w:rPr>
                        <w:rFonts w:ascii="Helvetica" w:eastAsia="Malgun Gothic" w:hAnsi="Helvetica" w:cs="Noto Sans Kannada"/>
                        <w:b/>
                        <w:bCs/>
                        <w:color w:val="FFFFFF" w:themeColor="background1"/>
                        <w:sz w:val="21"/>
                        <w:szCs w:val="21"/>
                      </w:rPr>
                      <w:t xml:space="preserve"> </w:t>
                    </w:r>
                    <w:hyperlink r:id="rId5" w:history="1">
                      <w:r w:rsidRPr="00752E0C">
                        <w:rPr>
                          <w:rStyle w:val="Hyperlink"/>
                          <w:rFonts w:ascii="Helvetica" w:eastAsia="Malgun Gothic" w:hAnsi="Helvetica" w:cs="Noto Sans Kannada"/>
                          <w:color w:val="FFFFFF" w:themeColor="background1"/>
                          <w:sz w:val="21"/>
                          <w:szCs w:val="21"/>
                        </w:rPr>
                        <w:t>www.greenpathimmigrationllc.com</w:t>
                      </w:r>
                    </w:hyperlink>
                    <w:r w:rsidRPr="00752E0C">
                      <w:rPr>
                        <w:rFonts w:ascii="Helvetica" w:eastAsia="Malgun Gothic" w:hAnsi="Helvetica" w:cs="Noto Sans Kannada"/>
                        <w:color w:val="FFFFFF" w:themeColor="background1"/>
                        <w:sz w:val="21"/>
                        <w:szCs w:val="21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4066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638FDF" wp14:editId="05930235">
              <wp:simplePos x="0" y="0"/>
              <wp:positionH relativeFrom="column">
                <wp:posOffset>6041681</wp:posOffset>
              </wp:positionH>
              <wp:positionV relativeFrom="paragraph">
                <wp:posOffset>-1101090</wp:posOffset>
              </wp:positionV>
              <wp:extent cx="0" cy="998303"/>
              <wp:effectExtent l="12700" t="0" r="25400" b="30480"/>
              <wp:wrapNone/>
              <wp:docPr id="882444293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98303"/>
                      </a:xfrm>
                      <a:prstGeom prst="line">
                        <a:avLst/>
                      </a:prstGeom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AE101A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7pt,-86.7pt" to="475.7pt,-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" strokecolor="white [3212]" strokeweight="3pt">
              <v:stroke joinstyle="miter"/>
            </v:line>
          </w:pict>
        </mc:Fallback>
      </mc:AlternateContent>
    </w:r>
    <w:r w:rsidR="00564FE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C85476" wp14:editId="675D2F52">
              <wp:simplePos x="0" y="0"/>
              <wp:positionH relativeFrom="column">
                <wp:posOffset>-956945</wp:posOffset>
              </wp:positionH>
              <wp:positionV relativeFrom="paragraph">
                <wp:posOffset>-1176311</wp:posOffset>
              </wp:positionV>
              <wp:extent cx="7801610" cy="1126490"/>
              <wp:effectExtent l="0" t="0" r="8890" b="16510"/>
              <wp:wrapNone/>
              <wp:docPr id="1222592617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1610" cy="1126490"/>
                      </a:xfrm>
                      <a:prstGeom prst="rect">
                        <a:avLst/>
                      </a:prstGeom>
                      <a:solidFill>
                        <a:srgbClr val="02943F"/>
                      </a:solidFill>
                      <a:ln>
                        <a:solidFill>
                          <a:srgbClr val="02943F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E10047" id="Rectangle 1" o:spid="_x0000_s1026" style="position:absolute;margin-left:-75.35pt;margin-top:-92.6pt;width:614.3pt;height:8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" fillcolor="#02943f" strokecolor="#02943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8FD8C" w14:textId="77777777" w:rsidR="0047431E" w:rsidRDefault="0005669F">
    <w:pPr>
      <w:pStyle w:val="Header"/>
    </w:pPr>
    <w:r>
      <w:rPr>
        <w:noProof/>
      </w:rPr>
    </w:r>
    <w:r w:rsidR="0005669F">
      <w:rPr>
        <w:noProof/>
      </w:rPr>
      <w:pict w14:anchorId="7CED51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83750" o:spid="_x0000_s1025" type="#_x0000_t136" alt="" style="position:absolute;margin-left:0;margin-top:0;width:604.8pt;height:5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fill opacity=".5"/>
          <v:textpath style="font-family:&quot;Helvetica&quot;;font-size:1pt" string="Proprietary Informat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4721C"/>
    <w:multiLevelType w:val="multilevel"/>
    <w:tmpl w:val="CC40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52955"/>
    <w:multiLevelType w:val="multilevel"/>
    <w:tmpl w:val="CBBC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B0569"/>
    <w:multiLevelType w:val="multilevel"/>
    <w:tmpl w:val="74DA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50B29"/>
    <w:multiLevelType w:val="multilevel"/>
    <w:tmpl w:val="B752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B2AC5"/>
    <w:multiLevelType w:val="multilevel"/>
    <w:tmpl w:val="EF24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21576"/>
    <w:multiLevelType w:val="multilevel"/>
    <w:tmpl w:val="174E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D403D"/>
    <w:multiLevelType w:val="multilevel"/>
    <w:tmpl w:val="51CA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84E71"/>
    <w:multiLevelType w:val="multilevel"/>
    <w:tmpl w:val="F9DC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31310"/>
    <w:multiLevelType w:val="multilevel"/>
    <w:tmpl w:val="F07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8205D"/>
    <w:multiLevelType w:val="multilevel"/>
    <w:tmpl w:val="7D80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045D7"/>
    <w:multiLevelType w:val="multilevel"/>
    <w:tmpl w:val="390C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B7B04"/>
    <w:multiLevelType w:val="multilevel"/>
    <w:tmpl w:val="571A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44BA7"/>
    <w:multiLevelType w:val="hybridMultilevel"/>
    <w:tmpl w:val="D168F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11C4D"/>
    <w:multiLevelType w:val="multilevel"/>
    <w:tmpl w:val="E25A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1E4F22"/>
    <w:multiLevelType w:val="hybridMultilevel"/>
    <w:tmpl w:val="28E8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0599E"/>
    <w:multiLevelType w:val="multilevel"/>
    <w:tmpl w:val="751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022AE"/>
    <w:multiLevelType w:val="multilevel"/>
    <w:tmpl w:val="48B6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032987">
    <w:abstractNumId w:val="12"/>
  </w:num>
  <w:num w:numId="2" w16cid:durableId="1640379347">
    <w:abstractNumId w:val="6"/>
  </w:num>
  <w:num w:numId="3" w16cid:durableId="591358160">
    <w:abstractNumId w:val="15"/>
  </w:num>
  <w:num w:numId="4" w16cid:durableId="1482775721">
    <w:abstractNumId w:val="9"/>
  </w:num>
  <w:num w:numId="5" w16cid:durableId="1897667493">
    <w:abstractNumId w:val="2"/>
  </w:num>
  <w:num w:numId="6" w16cid:durableId="1466924567">
    <w:abstractNumId w:val="16"/>
  </w:num>
  <w:num w:numId="7" w16cid:durableId="264726681">
    <w:abstractNumId w:val="5"/>
  </w:num>
  <w:num w:numId="8" w16cid:durableId="1525291619">
    <w:abstractNumId w:val="1"/>
  </w:num>
  <w:num w:numId="9" w16cid:durableId="1198855387">
    <w:abstractNumId w:val="3"/>
  </w:num>
  <w:num w:numId="10" w16cid:durableId="1690640893">
    <w:abstractNumId w:val="10"/>
  </w:num>
  <w:num w:numId="11" w16cid:durableId="674722619">
    <w:abstractNumId w:val="4"/>
  </w:num>
  <w:num w:numId="12" w16cid:durableId="2047097324">
    <w:abstractNumId w:val="7"/>
  </w:num>
  <w:num w:numId="13" w16cid:durableId="586307986">
    <w:abstractNumId w:val="11"/>
  </w:num>
  <w:num w:numId="14" w16cid:durableId="1298142229">
    <w:abstractNumId w:val="13"/>
  </w:num>
  <w:num w:numId="15" w16cid:durableId="23288243">
    <w:abstractNumId w:val="0"/>
  </w:num>
  <w:num w:numId="16" w16cid:durableId="1727944945">
    <w:abstractNumId w:val="8"/>
  </w:num>
  <w:num w:numId="17" w16cid:durableId="2459236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70"/>
    <w:rsid w:val="00003951"/>
    <w:rsid w:val="00005471"/>
    <w:rsid w:val="00027A27"/>
    <w:rsid w:val="000361FB"/>
    <w:rsid w:val="0005669F"/>
    <w:rsid w:val="00122BB5"/>
    <w:rsid w:val="0017492B"/>
    <w:rsid w:val="00184779"/>
    <w:rsid w:val="00187B0E"/>
    <w:rsid w:val="002D05D0"/>
    <w:rsid w:val="0030279B"/>
    <w:rsid w:val="00302F31"/>
    <w:rsid w:val="00310E9D"/>
    <w:rsid w:val="00325B21"/>
    <w:rsid w:val="00335F3A"/>
    <w:rsid w:val="00374FDB"/>
    <w:rsid w:val="003C0E1B"/>
    <w:rsid w:val="003F0D70"/>
    <w:rsid w:val="00405E8C"/>
    <w:rsid w:val="0047431E"/>
    <w:rsid w:val="00494D60"/>
    <w:rsid w:val="004A00F8"/>
    <w:rsid w:val="004C1B17"/>
    <w:rsid w:val="005162D4"/>
    <w:rsid w:val="00527639"/>
    <w:rsid w:val="00546130"/>
    <w:rsid w:val="00564FEA"/>
    <w:rsid w:val="00593887"/>
    <w:rsid w:val="005B3080"/>
    <w:rsid w:val="005D01A8"/>
    <w:rsid w:val="00652972"/>
    <w:rsid w:val="00675713"/>
    <w:rsid w:val="006A1250"/>
    <w:rsid w:val="0071031B"/>
    <w:rsid w:val="00752E0C"/>
    <w:rsid w:val="00784EDC"/>
    <w:rsid w:val="007E0018"/>
    <w:rsid w:val="00805DBC"/>
    <w:rsid w:val="00822D85"/>
    <w:rsid w:val="008771F7"/>
    <w:rsid w:val="00886450"/>
    <w:rsid w:val="008A1FC0"/>
    <w:rsid w:val="008D6AE1"/>
    <w:rsid w:val="0091384E"/>
    <w:rsid w:val="009147DD"/>
    <w:rsid w:val="009322DA"/>
    <w:rsid w:val="00985DC8"/>
    <w:rsid w:val="00990366"/>
    <w:rsid w:val="00996CF8"/>
    <w:rsid w:val="009F38CA"/>
    <w:rsid w:val="00A01466"/>
    <w:rsid w:val="00A64670"/>
    <w:rsid w:val="00A65F79"/>
    <w:rsid w:val="00A766F5"/>
    <w:rsid w:val="00AC19A0"/>
    <w:rsid w:val="00B522F8"/>
    <w:rsid w:val="00B54A50"/>
    <w:rsid w:val="00B55D91"/>
    <w:rsid w:val="00BA08B9"/>
    <w:rsid w:val="00BA794E"/>
    <w:rsid w:val="00BC27CA"/>
    <w:rsid w:val="00BE2184"/>
    <w:rsid w:val="00C3384D"/>
    <w:rsid w:val="00C76C11"/>
    <w:rsid w:val="00C84AE6"/>
    <w:rsid w:val="00C977DD"/>
    <w:rsid w:val="00CB01BB"/>
    <w:rsid w:val="00CD684F"/>
    <w:rsid w:val="00D267F0"/>
    <w:rsid w:val="00D2706B"/>
    <w:rsid w:val="00D57DA5"/>
    <w:rsid w:val="00D664CF"/>
    <w:rsid w:val="00D71090"/>
    <w:rsid w:val="00D836DC"/>
    <w:rsid w:val="00DB15C5"/>
    <w:rsid w:val="00DE37BD"/>
    <w:rsid w:val="00E11102"/>
    <w:rsid w:val="00E354E5"/>
    <w:rsid w:val="00E4066F"/>
    <w:rsid w:val="00E41848"/>
    <w:rsid w:val="00E85F65"/>
    <w:rsid w:val="00E9375E"/>
    <w:rsid w:val="00EA455A"/>
    <w:rsid w:val="00EF50D2"/>
    <w:rsid w:val="00F2221C"/>
    <w:rsid w:val="00F367FA"/>
    <w:rsid w:val="00F56D71"/>
    <w:rsid w:val="00F643DF"/>
    <w:rsid w:val="00FA0B07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AADC1D"/>
  <w15:chartTrackingRefBased/>
  <w15:docId w15:val="{2D50EB7B-440B-B840-BDBC-990ACB4B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1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1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102"/>
  </w:style>
  <w:style w:type="paragraph" w:styleId="Footer">
    <w:name w:val="footer"/>
    <w:basedOn w:val="Normal"/>
    <w:link w:val="FooterChar"/>
    <w:uiPriority w:val="99"/>
    <w:unhideWhenUsed/>
    <w:rsid w:val="00E11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102"/>
  </w:style>
  <w:style w:type="character" w:styleId="Hyperlink">
    <w:name w:val="Hyperlink"/>
    <w:basedOn w:val="DefaultParagraphFont"/>
    <w:uiPriority w:val="99"/>
    <w:unhideWhenUsed/>
    <w:rsid w:val="00E111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1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FEA"/>
    <w:rPr>
      <w:color w:val="96607D" w:themeColor="followedHyperlink"/>
      <w:u w:val="single"/>
    </w:rPr>
  </w:style>
  <w:style w:type="paragraph" w:customStyle="1" w:styleId="p1">
    <w:name w:val="p1"/>
    <w:basedOn w:val="Normal"/>
    <w:rsid w:val="00E4066F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character" w:customStyle="1" w:styleId="apple-converted-space">
    <w:name w:val="apple-converted-space"/>
    <w:basedOn w:val="DefaultParagraphFont"/>
    <w:rsid w:val="00E4066F"/>
  </w:style>
  <w:style w:type="character" w:styleId="PageNumber">
    <w:name w:val="page number"/>
    <w:basedOn w:val="DefaultParagraphFont"/>
    <w:uiPriority w:val="99"/>
    <w:semiHidden/>
    <w:unhideWhenUsed/>
    <w:rsid w:val="00E4066F"/>
  </w:style>
  <w:style w:type="paragraph" w:styleId="NormalWeb">
    <w:name w:val="Normal (Web)"/>
    <w:basedOn w:val="Normal"/>
    <w:uiPriority w:val="99"/>
    <w:semiHidden/>
    <w:unhideWhenUsed/>
    <w:rsid w:val="003F0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F0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i94.cbp.dhs.gov/I94/#/recent-search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reenpathimmigrationllc.com" TargetMode="External"/><Relationship Id="rId2" Type="http://schemas.openxmlformats.org/officeDocument/2006/relationships/hyperlink" Target="mailto:info@greenpathimmigrationllc.com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www.greenpathimmigrationllc.com" TargetMode="External"/><Relationship Id="rId4" Type="http://schemas.openxmlformats.org/officeDocument/2006/relationships/hyperlink" Target="mailto:info@greenpathimmigrationllc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ul/Library/CloudStorage/OneDrive-Personal/Documents/02__Businesses/01_GreenPath%20Immigration%20LLC/Onboarding%20documents%20for%20Case%20Managers/Word%20Template__Proprietary%20infor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Template__Proprietary information.dotx</Template>
  <TotalTime>76</TotalTime>
  <Pages>4</Pages>
  <Words>1071</Words>
  <Characters>5509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Tetteh  Asare</dc:creator>
  <cp:keywords/>
  <dc:description/>
  <cp:lastModifiedBy>Paul Asare</cp:lastModifiedBy>
  <cp:revision>79</cp:revision>
  <dcterms:created xsi:type="dcterms:W3CDTF">2025-02-13T00:33:00Z</dcterms:created>
  <dcterms:modified xsi:type="dcterms:W3CDTF">2025-02-13T02:39:00Z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80af401d-7fb7-41b7-9c96-d10b4844d4f0</vt:lpwstr>
  </property>
</Properties>
</file>